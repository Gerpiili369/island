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D96B19" w:rsidRDefault="00301D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maattinen muoto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79F32F4" id="Automaattinen muoto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Suorakulmi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E1A1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4E1ED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E1A17" w:rsidRDefault="007E1A17">
                                      <w:pPr>
                                        <w:pStyle w:val="Eivli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E1A1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4B6D2" w:themeFill="accent1"/>
                                      <w:vAlign w:val="center"/>
                                    </w:tcPr>
                                    <w:p w:rsidR="007E1A17" w:rsidRDefault="00AA440E" w:rsidP="004418D8">
                                      <w:pPr>
                                        <w:pStyle w:val="Eivli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AFFCF9862C9B4B0BB99BCCD63544DB2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418D8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Dokumentaatio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1A1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7BA79D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E1A17" w:rsidRDefault="007E1A17">
                                      <w:pPr>
                                        <w:pStyle w:val="Eivli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E1A1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E1A17" w:rsidRDefault="00AA440E" w:rsidP="004418D8">
                                      <w:pPr>
                                        <w:pStyle w:val="Eivli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06D4AB32E374C63956A0524779BC65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418D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Peli prototyyppi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E1A17" w:rsidRDefault="007E1A1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Suorakulmi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E1A1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4E1ED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E1A17" w:rsidRDefault="007E1A17">
                                <w:pPr>
                                  <w:pStyle w:val="Eivli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E1A1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4B6D2" w:themeFill="accent1"/>
                                <w:vAlign w:val="center"/>
                              </w:tcPr>
                              <w:p w:rsidR="007E1A17" w:rsidRDefault="00AA440E" w:rsidP="004418D8">
                                <w:pPr>
                                  <w:pStyle w:val="Eivli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AFFCF9862C9B4B0BB99BCCD63544DB2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18D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Dokumentaatio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1A1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7BA79D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E1A17" w:rsidRDefault="007E1A17">
                                <w:pPr>
                                  <w:pStyle w:val="Eivli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E1A1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E1A17" w:rsidRDefault="00AA440E" w:rsidP="004418D8">
                                <w:pPr>
                                  <w:pStyle w:val="Eivli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06D4AB32E374C63956A0524779BC65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18D8">
                                      <w:rPr>
                                        <w:sz w:val="36"/>
                                        <w:szCs w:val="36"/>
                                      </w:rPr>
                                      <w:t>Peli prototyyppi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E1A17" w:rsidRDefault="007E1A1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Suorakulmi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E1A17" w:rsidRDefault="00AA440E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94B6D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94B6D2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E1A17">
                                      <w:rPr>
                                        <w:b/>
                                        <w:bCs/>
                                        <w:caps/>
                                        <w:color w:val="94B6D2" w:themeColor="accent1"/>
                                      </w:rPr>
                                      <w:t>Helka, mursu ja miikka</w:t>
                                    </w:r>
                                  </w:sdtContent>
                                </w:sdt>
                              </w:p>
                              <w:p w:rsidR="007E1A17" w:rsidRDefault="007E1A17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94B6D2" w:themeColor="accent1"/>
                                  </w:rPr>
                                </w:pPr>
                              </w:p>
                              <w:p w:rsidR="007E1A17" w:rsidRDefault="00AA440E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4-10T00:00:00Z">
                                      <w:dateFormat w:val="d. MMMM'ta '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E1A17">
                                      <w:t>10. huhtikuuta 2017</w:t>
                                    </w:r>
                                  </w:sdtContent>
                                </w:sdt>
                              </w:p>
                              <w:p w:rsidR="007E1A17" w:rsidRDefault="007E1A17">
                                <w:pPr>
                                  <w:pStyle w:val="Eivli"/>
                                  <w:spacing w:line="276" w:lineRule="auto"/>
                                  <w:jc w:val="center"/>
                                </w:pPr>
                                <w:r>
                                  <w:t xml:space="preserve">Tekijä: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Hahkio Helka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Suorakulmi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" o:allowincell="f" filled="f" stroked="f" strokeweight=".25pt">
                    <v:textbox style="mso-fit-shape-to-text:t" inset=",18pt,,18pt">
                      <w:txbxContent>
                        <w:p w:rsidR="007E1A17" w:rsidRDefault="00F80954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94B6D2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94B6D2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E1A17">
                                <w:rPr>
                                  <w:b/>
                                  <w:bCs/>
                                  <w:caps/>
                                  <w:color w:val="94B6D2" w:themeColor="accent1"/>
                                </w:rPr>
                                <w:t>Helka, mursu ja miikka</w:t>
                              </w:r>
                            </w:sdtContent>
                          </w:sdt>
                        </w:p>
                        <w:p w:rsidR="007E1A17" w:rsidRDefault="007E1A17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94B6D2" w:themeColor="accent1"/>
                            </w:rPr>
                          </w:pPr>
                        </w:p>
                        <w:p w:rsidR="007E1A17" w:rsidRDefault="00F80954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 MMMM'ta '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1A17">
                                <w:t>10. huhtikuuta 2017</w:t>
                              </w:r>
                            </w:sdtContent>
                          </w:sdt>
                        </w:p>
                        <w:p w:rsidR="007E1A17" w:rsidRDefault="007E1A17">
                          <w:pPr>
                            <w:pStyle w:val="Eivli"/>
                            <w:spacing w:line="276" w:lineRule="auto"/>
                            <w:jc w:val="center"/>
                          </w:pPr>
                          <w:r>
                            <w:t xml:space="preserve">Tekijä: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Hahkio Helka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  <w:p w:rsidR="00D96B19" w:rsidRPr="00D96B19" w:rsidRDefault="00D96B19" w:rsidP="00D96B19">
          <w:pPr>
            <w:pStyle w:val="Otsikko1"/>
            <w:rPr>
              <w:sz w:val="44"/>
            </w:rPr>
          </w:pPr>
          <w:r w:rsidRPr="00D96B19">
            <w:rPr>
              <w:sz w:val="44"/>
            </w:rPr>
            <w:lastRenderedPageBreak/>
            <w:t>Sisältö:</w:t>
          </w:r>
        </w:p>
        <w:p w:rsidR="00D96B19" w:rsidRDefault="00D96B19" w:rsidP="00D96B19">
          <w:pPr>
            <w:pStyle w:val="Otsikko1"/>
          </w:pPr>
        </w:p>
        <w:p w:rsidR="008560C2" w:rsidRPr="00D96B19" w:rsidRDefault="00D96B19" w:rsidP="008560C2">
          <w:pPr>
            <w:pBdr>
              <w:bottom w:val="single" w:sz="4" w:space="1" w:color="auto"/>
            </w:pBdr>
            <w:rPr>
              <w:sz w:val="32"/>
            </w:rPr>
          </w:pPr>
          <w:r w:rsidRPr="008560C2">
            <w:rPr>
              <w:rStyle w:val="Otsikko2Char"/>
            </w:rPr>
            <w:t>Suunnitelma</w:t>
          </w:r>
          <w:r w:rsidR="008560C2">
            <w:rPr>
              <w:sz w:val="32"/>
            </w:rPr>
            <w:tab/>
          </w:r>
          <w:r w:rsidR="008560C2">
            <w:rPr>
              <w:sz w:val="32"/>
            </w:rPr>
            <w:tab/>
          </w:r>
          <w:r w:rsidR="008560C2">
            <w:rPr>
              <w:sz w:val="32"/>
            </w:rPr>
            <w:tab/>
          </w:r>
          <w:r w:rsidR="009A40A5">
            <w:rPr>
              <w:sz w:val="32"/>
            </w:rPr>
            <w:tab/>
            <w:t>s.2</w:t>
          </w:r>
        </w:p>
        <w:p w:rsidR="00D96B19" w:rsidRPr="00D96B19" w:rsidRDefault="00D96B19" w:rsidP="008560C2">
          <w:pPr>
            <w:pStyle w:val="Otsikko3"/>
          </w:pPr>
          <w:r>
            <w:t>Tarina</w:t>
          </w:r>
          <w:r w:rsidR="008560C2">
            <w:tab/>
          </w:r>
          <w:r w:rsidR="008560C2">
            <w:tab/>
          </w:r>
          <w:r w:rsidR="008560C2">
            <w:tab/>
          </w:r>
          <w:r w:rsidR="008560C2">
            <w:tab/>
          </w:r>
          <w:r w:rsidR="008560C2">
            <w:tab/>
          </w:r>
          <w:r w:rsidR="008560C2">
            <w:tab/>
          </w:r>
        </w:p>
        <w:p w:rsidR="008560C2" w:rsidRDefault="00D96B19" w:rsidP="008560C2">
          <w:pPr>
            <w:pStyle w:val="Otsikko3"/>
          </w:pPr>
          <w:r w:rsidRPr="00D96B19">
            <w:t>Tasot</w:t>
          </w:r>
        </w:p>
        <w:p w:rsidR="00D96B19" w:rsidRPr="00D96B19" w:rsidRDefault="008560C2" w:rsidP="008560C2">
          <w:pPr>
            <w:pStyle w:val="Otsikko3"/>
            <w:rPr>
              <w:b/>
              <w:sz w:val="28"/>
            </w:rPr>
          </w:pPr>
          <w:r>
            <w:t>Rakenne</w:t>
          </w:r>
          <w:r w:rsidR="00D96B19" w:rsidRPr="00D96B19">
            <w:rPr>
              <w:b/>
              <w:sz w:val="28"/>
            </w:rPr>
            <w:br w:type="page"/>
          </w:r>
        </w:p>
        <w:p w:rsidR="006153C2" w:rsidRDefault="00AA440E"/>
      </w:sdtContent>
    </w:sdt>
    <w:p w:rsidR="006153C2" w:rsidRDefault="00AA440E">
      <w:pPr>
        <w:pStyle w:val="Otsikko"/>
        <w:rPr>
          <w:smallCaps/>
        </w:rPr>
      </w:pPr>
      <w:sdt>
        <w:sdtPr>
          <w:rPr>
            <w:smallCaps/>
          </w:rPr>
          <w:alias w:val="Otsikko"/>
          <w:tag w:val="Otsikko"/>
          <w:id w:val="11808329"/>
          <w:placeholder>
            <w:docPart w:val="2FEFBF310AFD4471B635F16E94FF251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418D8">
            <w:rPr>
              <w:smallCaps/>
            </w:rPr>
            <w:t>Dokumentaatio</w:t>
          </w:r>
        </w:sdtContent>
      </w:sdt>
    </w:p>
    <w:p w:rsidR="006153C2" w:rsidRDefault="00AA440E">
      <w:pPr>
        <w:pStyle w:val="Alaotsikko"/>
      </w:pPr>
      <w:sdt>
        <w:sdtPr>
          <w:alias w:val="Alaotsikko"/>
          <w:tag w:val="Alaotsikko"/>
          <w:id w:val="11808339"/>
          <w:placeholder>
            <w:docPart w:val="28A34ABB100241C7BAA12CB028568D1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418D8">
            <w:t>Peli prototyyppi</w:t>
          </w:r>
        </w:sdtContent>
      </w:sdt>
    </w:p>
    <w:p w:rsidR="006153C2" w:rsidRDefault="006153C2" w:rsidP="00886AC9"/>
    <w:p w:rsidR="0049039E" w:rsidRDefault="0049039E" w:rsidP="00886AC9">
      <w:r>
        <w:t>Halusimme tehdä sei</w:t>
      </w:r>
      <w:r w:rsidR="002F09D6">
        <w:t xml:space="preserve">kkailupelin, mutta alkuperäinen idea siitä oli liian hankala </w:t>
      </w:r>
      <w:r w:rsidR="00E90FFD">
        <w:t xml:space="preserve">tehdä meidän </w:t>
      </w:r>
      <w:r w:rsidR="009D55CA">
        <w:t>taidoilla,</w:t>
      </w:r>
      <w:r w:rsidR="001B4CD9">
        <w:t xml:space="preserve"> joten me päätimme yksinkertaistaa suunnitelmaa ja saimme </w:t>
      </w:r>
      <w:r w:rsidR="009D55CA">
        <w:t>sopivan suunnitelman peliä varten.</w:t>
      </w:r>
    </w:p>
    <w:p w:rsidR="0098440C" w:rsidRDefault="0098440C" w:rsidP="00886AC9"/>
    <w:p w:rsidR="00982EE4" w:rsidRDefault="00982EE4" w:rsidP="00886AC9">
      <w:r>
        <w:t>Työn jako päätettiin tehdä näin:</w:t>
      </w:r>
    </w:p>
    <w:p w:rsidR="00982EE4" w:rsidRDefault="00982EE4" w:rsidP="00982EE4">
      <w:pPr>
        <w:ind w:left="1304"/>
      </w:pPr>
      <w:r>
        <w:t>Helka: Vastuussa visuaalisesta puolesta</w:t>
      </w:r>
    </w:p>
    <w:p w:rsidR="00982EE4" w:rsidRDefault="00982EE4" w:rsidP="00982EE4">
      <w:pPr>
        <w:ind w:left="1304"/>
      </w:pPr>
      <w:r>
        <w:t>Miikka: Vastuussa koodaamisesta</w:t>
      </w:r>
    </w:p>
    <w:p w:rsidR="00982EE4" w:rsidRDefault="00302511" w:rsidP="00982EE4">
      <w:pPr>
        <w:ind w:left="1304"/>
      </w:pPr>
      <w:r>
        <w:t>Mursu: Vastuussa koodaamisesta</w:t>
      </w:r>
    </w:p>
    <w:p w:rsidR="00302511" w:rsidRDefault="00302511" w:rsidP="00982EE4">
      <w:pPr>
        <w:ind w:left="1304"/>
      </w:pPr>
    </w:p>
    <w:p w:rsidR="0043094F" w:rsidRDefault="0043094F" w:rsidP="00922146">
      <w:pPr>
        <w:pStyle w:val="Otsikko2"/>
      </w:pPr>
      <w:r>
        <w:t>Pelin tarina</w:t>
      </w:r>
    </w:p>
    <w:p w:rsidR="0043094F" w:rsidRDefault="0043094F" w:rsidP="0043094F"/>
    <w:p w:rsidR="0043094F" w:rsidRDefault="0043094F" w:rsidP="0043094F">
      <w:r>
        <w:t xml:space="preserve">Pelin päähenkilö on haaksirikkoutunut autiosaarelle ja </w:t>
      </w:r>
      <w:r w:rsidR="00CF55D6">
        <w:t>ilman mitään tapaa päästä pois</w:t>
      </w:r>
      <w:r w:rsidR="00BA6F35">
        <w:t>.</w:t>
      </w:r>
    </w:p>
    <w:p w:rsidR="00CF55D6" w:rsidRDefault="00BA6F35" w:rsidP="0043094F">
      <w:r>
        <w:t xml:space="preserve">Saarella on luola ja </w:t>
      </w:r>
      <w:r w:rsidR="001E654E">
        <w:t>se on täynnä aarteita. Päähenkilöllä ei ole muuta vaihtoehtoa kuin mennä luolaan ja löytää tapa päästä saarelta pois</w:t>
      </w:r>
      <w:r w:rsidR="00CE1FCD">
        <w:t>. Kun pelaaja kulkee luolassa alaspäin</w:t>
      </w:r>
      <w:r w:rsidR="00337A91">
        <w:t>, hän löytää useita eri työkaluja ja esineitä mitä hän voi käyttää.</w:t>
      </w:r>
    </w:p>
    <w:p w:rsidR="00F21736" w:rsidRPr="0043094F" w:rsidRDefault="00F21736" w:rsidP="0043094F">
      <w:r>
        <w:t>Luolassa kuhisee hämähäkkejä ja muita hirviöitä. Alussa Päähenkilöllä ei ole aseita ja voi vain juosta hirviöitä karkuun.</w:t>
      </w:r>
    </w:p>
    <w:p w:rsidR="0043094F" w:rsidRDefault="0043094F" w:rsidP="00922146">
      <w:pPr>
        <w:pStyle w:val="Otsikko2"/>
      </w:pPr>
    </w:p>
    <w:p w:rsidR="00302511" w:rsidRDefault="008560C2" w:rsidP="00922146">
      <w:pPr>
        <w:pStyle w:val="Otsikko2"/>
      </w:pPr>
      <w:proofErr w:type="gramStart"/>
      <w:r>
        <w:t>Teko ?</w:t>
      </w:r>
      <w:proofErr w:type="gramEnd"/>
    </w:p>
    <w:p w:rsidR="00922146" w:rsidRPr="00922146" w:rsidRDefault="00922146" w:rsidP="00922146">
      <w:r>
        <w:t xml:space="preserve">Aloitimme projektin tekemällä Ilkan opettamalla pelin pohjalla taulukkopelin, missä </w:t>
      </w:r>
      <w:r w:rsidR="00CE1FCD">
        <w:t xml:space="preserve">hahmo </w:t>
      </w:r>
      <w:r>
        <w:t>liikkuu ruudulta toiselle. Seuraavaksi teimme tasosuunnitelman ja aloitimme huoneiden suunnittelun. Samalla Helka piirsi hahmon ja muut kuvat peliä varten. Mursu koodasi peliä ja lisäsi huoneita pelattavaksi.</w:t>
      </w:r>
    </w:p>
    <w:p w:rsidR="00982EE4" w:rsidRDefault="00982EE4" w:rsidP="00982EE4">
      <w:pPr>
        <w:ind w:left="1304"/>
      </w:pPr>
    </w:p>
    <w:p w:rsidR="00982EE4" w:rsidRDefault="00F8582B" w:rsidP="00F8582B">
      <w:pPr>
        <w:pStyle w:val="Otsikko2"/>
      </w:pPr>
      <w:r>
        <w:t>Tasot</w:t>
      </w:r>
    </w:p>
    <w:p w:rsidR="00F8582B" w:rsidRDefault="00F8582B" w:rsidP="00F8582B"/>
    <w:p w:rsidR="00014809" w:rsidRDefault="00F8582B" w:rsidP="00F8582B">
      <w:r>
        <w:t xml:space="preserve">Yhdessä tasossa on 8 huonetta ja osa huoneiden ovista ovat kiinni ja </w:t>
      </w:r>
      <w:r w:rsidR="00014809">
        <w:t>niihin tarvitaan avain. Huoneissa on aarteita mitä pelaaja voi kerätä ja saada parhaan mahdollisen tuloksen</w:t>
      </w:r>
      <w:r w:rsidR="008560C2">
        <w:t>. Osa huoneista on sellaisia, että niistä pääsee jatkamaan vain yhteen suuntaan ja samaan huoneeseen ei pääse takaisin</w:t>
      </w:r>
    </w:p>
    <w:p w:rsidR="008560C2" w:rsidRDefault="008560C2" w:rsidP="00F8582B"/>
    <w:p w:rsidR="008560C2" w:rsidRDefault="008560C2" w:rsidP="008560C2">
      <w:pPr>
        <w:pStyle w:val="Otsikko2"/>
      </w:pPr>
      <w:r>
        <w:t>Rakenne</w:t>
      </w:r>
    </w:p>
    <w:p w:rsidR="008560C2" w:rsidRDefault="008560C2" w:rsidP="008560C2"/>
    <w:p w:rsidR="008560C2" w:rsidRPr="008560C2" w:rsidRDefault="008560C2" w:rsidP="008560C2">
      <w:r>
        <w:t xml:space="preserve">Peli on rakenteeltaan taulukkopeli ja se on tehty html5 ja </w:t>
      </w:r>
      <w:proofErr w:type="spellStart"/>
      <w:r>
        <w:t>javascript-</w:t>
      </w:r>
      <w:proofErr w:type="spellEnd"/>
      <w:r>
        <w:t xml:space="preserve"> koodilla</w:t>
      </w:r>
    </w:p>
    <w:p w:rsidR="0043094F" w:rsidRDefault="0043094F" w:rsidP="00F8582B"/>
    <w:p w:rsidR="0043094F" w:rsidRDefault="008560C2" w:rsidP="00F858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2910675</wp:posOffset>
                </wp:positionH>
                <wp:positionV relativeFrom="paragraph">
                  <wp:posOffset>1278904</wp:posOffset>
                </wp:positionV>
                <wp:extent cx="534257" cy="246580"/>
                <wp:effectExtent l="0" t="0" r="18415" b="20320"/>
                <wp:wrapNone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57" cy="24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0C2" w:rsidRDefault="008560C2">
                            <w:r>
                              <w:t>Taso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4" o:spid="_x0000_s1028" type="#_x0000_t202" style="position:absolute;margin-left:229.2pt;margin-top:100.7pt;width:42.0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" fillcolor="white [3201]" strokeweight=".5pt">
                <v:textbox>
                  <w:txbxContent>
                    <w:p w:rsidR="008560C2" w:rsidRDefault="008560C2">
                      <w:r>
                        <w:t>Taso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291151</wp:posOffset>
                </wp:positionH>
                <wp:positionV relativeFrom="paragraph">
                  <wp:posOffset>282018</wp:posOffset>
                </wp:positionV>
                <wp:extent cx="914400" cy="277402"/>
                <wp:effectExtent l="0" t="0" r="10795" b="27940"/>
                <wp:wrapNone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0C2" w:rsidRDefault="008560C2">
                            <w:r>
                              <w:t>Taso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3" o:spid="_x0000_s1029" type="#_x0000_t202" style="position:absolute;margin-left:22.95pt;margin-top:22.2pt;width:1in;height:21.8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" fillcolor="white [3201]" strokeweight=".5pt">
                <v:textbox>
                  <w:txbxContent>
                    <w:p w:rsidR="008560C2" w:rsidRDefault="008560C2">
                      <w:r>
                        <w:t>Taso 1</w:t>
                      </w:r>
                    </w:p>
                  </w:txbxContent>
                </v:textbox>
              </v:shape>
            </w:pict>
          </mc:Fallback>
        </mc:AlternateContent>
      </w:r>
      <w:r w:rsidR="00862AA8">
        <w:rPr>
          <w:noProof/>
        </w:rPr>
        <w:drawing>
          <wp:inline distT="0" distB="0" distL="0" distR="0" wp14:anchorId="177E0BCA" wp14:editId="5996F935">
            <wp:extent cx="4695290" cy="2099448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804" cy="21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0A5">
        <w:t xml:space="preserve"> </w:t>
      </w:r>
    </w:p>
    <w:p w:rsidR="009A40A5" w:rsidRPr="00F8582B" w:rsidRDefault="009A40A5" w:rsidP="00BA2DEC">
      <w:pPr>
        <w:pStyle w:val="Otsikko3"/>
      </w:pPr>
      <w:r>
        <w:t xml:space="preserve">Alla on taso 1 huone 6 koodina </w:t>
      </w:r>
    </w:p>
    <w:p w:rsidR="009D55CA" w:rsidRDefault="009A40A5" w:rsidP="00886AC9">
      <w:r>
        <w:rPr>
          <w:noProof/>
        </w:rPr>
        <w:drawing>
          <wp:inline distT="0" distB="0" distL="0" distR="0" wp14:anchorId="13C2067C" wp14:editId="157F9073">
            <wp:extent cx="3929975" cy="3509726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ko kood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19" cy="35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09" w:rsidRPr="00C31480" w:rsidRDefault="00014809" w:rsidP="00C31480">
      <w:pPr>
        <w:rPr>
          <w:b/>
        </w:rPr>
      </w:pPr>
    </w:p>
    <w:p w:rsidR="00C31480" w:rsidRPr="00C31480" w:rsidRDefault="00C31480" w:rsidP="00C31480">
      <w:pPr>
        <w:rPr>
          <w:b/>
          <w:sz w:val="24"/>
        </w:rPr>
      </w:pPr>
      <w:r w:rsidRPr="00C31480">
        <w:rPr>
          <w:b/>
          <w:sz w:val="24"/>
        </w:rPr>
        <w:t>Tässä on tason rakenteen selitys:</w:t>
      </w:r>
    </w:p>
    <w:p w:rsidR="00C31480" w:rsidRDefault="00017304" w:rsidP="00C3148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-54124</wp:posOffset>
                </wp:positionH>
                <wp:positionV relativeFrom="paragraph">
                  <wp:posOffset>273253</wp:posOffset>
                </wp:positionV>
                <wp:extent cx="2013626" cy="612842"/>
                <wp:effectExtent l="0" t="0" r="24765" b="15875"/>
                <wp:wrapNone/>
                <wp:docPr id="30" name="Suorakulmi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626" cy="6128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0EB99" id="Suorakulmio 30" o:spid="_x0000_s1026" style="position:absolute;margin-left:-4.25pt;margin-top:21.5pt;width:158.55pt;height:4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" filled="f" strokecolor="#345c7d [1604]" strokeweight="1pt"/>
            </w:pict>
          </mc:Fallback>
        </mc:AlternateContent>
      </w:r>
    </w:p>
    <w:p w:rsidR="00C31480" w:rsidRDefault="00C31480" w:rsidP="00C31480">
      <w:pPr>
        <w:rPr>
          <w:sz w:val="24"/>
        </w:rPr>
      </w:pPr>
      <w:r>
        <w:rPr>
          <w:noProof/>
        </w:rPr>
        <w:drawing>
          <wp:inline distT="0" distB="0" distL="0" distR="0" wp14:anchorId="34091920" wp14:editId="5C15A868">
            <wp:extent cx="1343025" cy="171450"/>
            <wp:effectExtent l="0" t="0" r="9525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im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80" w:rsidRDefault="00C31480" w:rsidP="00C31480">
      <w:pPr>
        <w:rPr>
          <w:sz w:val="24"/>
        </w:rPr>
      </w:pPr>
      <w:proofErr w:type="gramStart"/>
      <w:r>
        <w:rPr>
          <w:sz w:val="24"/>
        </w:rPr>
        <w:t>kertoo minkä niminen huone on</w:t>
      </w:r>
      <w:proofErr w:type="gramEnd"/>
      <w:r>
        <w:rPr>
          <w:sz w:val="24"/>
        </w:rPr>
        <w:t>.</w:t>
      </w:r>
    </w:p>
    <w:p w:rsidR="00C31480" w:rsidRDefault="00017304" w:rsidP="00C31480">
      <w:pPr>
        <w:rPr>
          <w:sz w:val="24"/>
        </w:rPr>
      </w:pPr>
      <w:bookmarkStart w:id="0" w:name="_GoBack"/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-54124</wp:posOffset>
                </wp:positionH>
                <wp:positionV relativeFrom="paragraph">
                  <wp:posOffset>289384</wp:posOffset>
                </wp:positionV>
                <wp:extent cx="3550596" cy="797668"/>
                <wp:effectExtent l="0" t="0" r="12065" b="21590"/>
                <wp:wrapNone/>
                <wp:docPr id="31" name="Suorakulmi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596" cy="7976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F5F6A" id="Suorakulmio 31" o:spid="_x0000_s1026" style="position:absolute;margin-left:-4.25pt;margin-top:22.8pt;width:279.55pt;height:6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" filled="f" strokecolor="#345c7d [1604]" strokeweight="1pt"/>
            </w:pict>
          </mc:Fallback>
        </mc:AlternateContent>
      </w:r>
      <w:bookmarkEnd w:id="0"/>
    </w:p>
    <w:p w:rsidR="00C31480" w:rsidRDefault="00C31480" w:rsidP="00C3148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247775" cy="342900"/>
            <wp:effectExtent l="0" t="0" r="9525" b="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iv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80" w:rsidRDefault="00C31480" w:rsidP="00C31480">
      <w:pPr>
        <w:rPr>
          <w:sz w:val="24"/>
        </w:rPr>
      </w:pPr>
      <w:r>
        <w:rPr>
          <w:sz w:val="24"/>
        </w:rPr>
        <w:t>kertoo kuinka monta riviä ja saraketta kartan taulukossa on.</w:t>
      </w:r>
    </w:p>
    <w:p w:rsidR="00C31480" w:rsidRDefault="00C31480" w:rsidP="00C31480">
      <w:pPr>
        <w:rPr>
          <w:sz w:val="24"/>
        </w:rPr>
      </w:pPr>
    </w:p>
    <w:p w:rsidR="00C31480" w:rsidRDefault="00017304" w:rsidP="00C31480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-44396</wp:posOffset>
                </wp:positionH>
                <wp:positionV relativeFrom="paragraph">
                  <wp:posOffset>-53718</wp:posOffset>
                </wp:positionV>
                <wp:extent cx="4075889" cy="2626468"/>
                <wp:effectExtent l="0" t="0" r="20320" b="21590"/>
                <wp:wrapNone/>
                <wp:docPr id="29" name="Suorakulmi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889" cy="26264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B26E6" id="Suorakulmio 29" o:spid="_x0000_s1026" style="position:absolute;margin-left:-3.5pt;margin-top:-4.25pt;width:320.95pt;height:20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" filled="f" strokecolor="#345c7d [1604]" strokeweight="1pt"/>
            </w:pict>
          </mc:Fallback>
        </mc:AlternateContent>
      </w:r>
      <w:r w:rsidR="00C31480">
        <w:rPr>
          <w:noProof/>
          <w:sz w:val="24"/>
        </w:rPr>
        <w:drawing>
          <wp:inline distT="0" distB="0" distL="0" distR="0">
            <wp:extent cx="3848100" cy="2171700"/>
            <wp:effectExtent l="0" t="0" r="0" b="0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artt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BC" w:rsidRDefault="000526BC" w:rsidP="00C31480">
      <w:pPr>
        <w:rPr>
          <w:sz w:val="24"/>
        </w:rPr>
      </w:pPr>
      <w:r>
        <w:rPr>
          <w:sz w:val="24"/>
        </w:rPr>
        <w:t>Huoneen kartta taulukkomuodossa.</w:t>
      </w:r>
    </w:p>
    <w:p w:rsidR="000526BC" w:rsidRDefault="00017304" w:rsidP="00C3148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238381</wp:posOffset>
                </wp:positionV>
                <wp:extent cx="5468363" cy="1118680"/>
                <wp:effectExtent l="0" t="0" r="18415" b="24765"/>
                <wp:wrapNone/>
                <wp:docPr id="28" name="Suorakulmi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363" cy="1118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A5229" id="Suorakulmio 28" o:spid="_x0000_s1026" style="position:absolute;margin-left:-3.45pt;margin-top:18.75pt;width:430.6pt;height:8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" filled="f" strokecolor="#345c7d [1604]" strokeweight="1pt"/>
            </w:pict>
          </mc:Fallback>
        </mc:AlternateContent>
      </w:r>
    </w:p>
    <w:p w:rsidR="000526BC" w:rsidRDefault="001C2F2E" w:rsidP="00C3148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19725" cy="676275"/>
            <wp:effectExtent l="0" t="0" r="9525" b="9525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ppupaika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2E" w:rsidRDefault="001C2F2E" w:rsidP="00C31480">
      <w:pPr>
        <w:rPr>
          <w:sz w:val="24"/>
        </w:rPr>
      </w:pPr>
      <w:r>
        <w:rPr>
          <w:sz w:val="24"/>
        </w:rPr>
        <w:t>Päättää minne pelaaja viedään, kun hän astuu tiettyyn kohtaan.</w:t>
      </w:r>
    </w:p>
    <w:p w:rsidR="001C2F2E" w:rsidRDefault="00017304" w:rsidP="00C3148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-44396</wp:posOffset>
                </wp:positionH>
                <wp:positionV relativeFrom="paragraph">
                  <wp:posOffset>199769</wp:posOffset>
                </wp:positionV>
                <wp:extent cx="2528570" cy="622422"/>
                <wp:effectExtent l="0" t="0" r="24130" b="25400"/>
                <wp:wrapNone/>
                <wp:docPr id="27" name="Suorakulmi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6224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728DC" id="Suorakulmio 27" o:spid="_x0000_s1026" style="position:absolute;margin-left:-3.5pt;margin-top:15.75pt;width:199.1pt;height:4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" filled="f" strokecolor="#345c7d [1604]" strokeweight="1pt"/>
            </w:pict>
          </mc:Fallback>
        </mc:AlternateContent>
      </w:r>
    </w:p>
    <w:p w:rsidR="001C2F2E" w:rsidRDefault="008B0F69" w:rsidP="00C3148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05050" cy="171450"/>
            <wp:effectExtent l="0" t="0" r="0" b="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arttakuva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69" w:rsidRDefault="00AF48EB" w:rsidP="00C31480">
      <w:pPr>
        <w:rPr>
          <w:sz w:val="24"/>
        </w:rPr>
      </w:pPr>
      <w:r>
        <w:rPr>
          <w:sz w:val="24"/>
        </w:rPr>
        <w:t>kartan kuvat.</w:t>
      </w:r>
    </w:p>
    <w:p w:rsidR="00AF48EB" w:rsidRDefault="00017304" w:rsidP="00C3148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-44396</wp:posOffset>
                </wp:positionH>
                <wp:positionV relativeFrom="paragraph">
                  <wp:posOffset>234491</wp:posOffset>
                </wp:positionV>
                <wp:extent cx="2859932" cy="700391"/>
                <wp:effectExtent l="0" t="0" r="17145" b="24130"/>
                <wp:wrapNone/>
                <wp:docPr id="26" name="Suorakulmi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932" cy="7003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30524" id="Suorakulmio 26" o:spid="_x0000_s1026" style="position:absolute;margin-left:-3.5pt;margin-top:18.45pt;width:225.2pt;height:5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" filled="f" strokecolor="#345c7d [1604]" strokeweight="1pt"/>
            </w:pict>
          </mc:Fallback>
        </mc:AlternateContent>
      </w:r>
    </w:p>
    <w:p w:rsidR="00AF48EB" w:rsidRDefault="00AF48EB" w:rsidP="00C3148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228850" cy="171450"/>
            <wp:effectExtent l="0" t="0" r="0" b="0"/>
            <wp:docPr id="21" name="Kuv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laajan kulku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0A" w:rsidRDefault="002419EB" w:rsidP="00C31480">
      <w:pPr>
        <w:rPr>
          <w:sz w:val="24"/>
        </w:rPr>
      </w:pPr>
      <w:r>
        <w:rPr>
          <w:sz w:val="24"/>
        </w:rPr>
        <w:t>Kertoo minkä päällä ja läpi pelaaja voi kulkea</w:t>
      </w:r>
    </w:p>
    <w:p w:rsidR="003F0B0A" w:rsidRDefault="00017304" w:rsidP="00C3148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-44396</wp:posOffset>
                </wp:positionH>
                <wp:positionV relativeFrom="paragraph">
                  <wp:posOffset>288033</wp:posOffset>
                </wp:positionV>
                <wp:extent cx="4363463" cy="885217"/>
                <wp:effectExtent l="0" t="0" r="18415" b="10160"/>
                <wp:wrapNone/>
                <wp:docPr id="25" name="Suorakulmi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463" cy="8852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6FFD2" id="Suorakulmio 25" o:spid="_x0000_s1026" style="position:absolute;margin-left:-3.5pt;margin-top:22.7pt;width:343.6pt;height:6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" filled="f" strokecolor="#345c7d [1604]" strokeweight="1pt"/>
            </w:pict>
          </mc:Fallback>
        </mc:AlternateContent>
      </w:r>
    </w:p>
    <w:p w:rsidR="002419EB" w:rsidRDefault="003F0B0A" w:rsidP="00C3148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14825" cy="504825"/>
            <wp:effectExtent l="0" t="0" r="9525" b="9525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inee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04" w:rsidRDefault="00017304" w:rsidP="00C31480">
      <w:pPr>
        <w:rPr>
          <w:sz w:val="24"/>
        </w:rPr>
      </w:pPr>
      <w:r>
        <w:rPr>
          <w:sz w:val="24"/>
        </w:rPr>
        <w:t>Kaikki esineet huoneessa mitkä voi kerätä esim. tässä on avain.</w:t>
      </w:r>
    </w:p>
    <w:p w:rsidR="00017304" w:rsidRDefault="00017304" w:rsidP="00C3148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206456</wp:posOffset>
                </wp:positionV>
                <wp:extent cx="5671226" cy="1099225"/>
                <wp:effectExtent l="0" t="0" r="24765" b="24765"/>
                <wp:wrapNone/>
                <wp:docPr id="24" name="Suorakulmi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226" cy="1099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11411" id="Suorakulmio 24" o:spid="_x0000_s1026" style="position:absolute;margin-left:-3.45pt;margin-top:16.25pt;width:446.55pt;height:8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" filled="f" strokecolor="#345c7d [1604]" strokeweight="1pt"/>
            </w:pict>
          </mc:Fallback>
        </mc:AlternateContent>
      </w:r>
    </w:p>
    <w:p w:rsidR="003F0B0A" w:rsidRDefault="00017304" w:rsidP="00C3148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62575" cy="638175"/>
            <wp:effectExtent l="0" t="0" r="9525" b="9525"/>
            <wp:docPr id="23" name="Kuv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astustaja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04" w:rsidRPr="00C31480" w:rsidRDefault="00017304" w:rsidP="00C31480">
      <w:pPr>
        <w:rPr>
          <w:sz w:val="24"/>
        </w:rPr>
      </w:pPr>
      <w:r>
        <w:rPr>
          <w:sz w:val="24"/>
        </w:rPr>
        <w:t>Päättää mitkä vastustajat huoneessa on ja missä ne ovat.</w:t>
      </w:r>
    </w:p>
    <w:sectPr w:rsidR="00017304" w:rsidRPr="00C31480">
      <w:footerReference w:type="even" r:id="rId21"/>
      <w:footerReference w:type="default" r:id="rId22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40E" w:rsidRDefault="00AA440E">
      <w:pPr>
        <w:spacing w:after="0" w:line="240" w:lineRule="auto"/>
      </w:pPr>
      <w:r>
        <w:separator/>
      </w:r>
    </w:p>
  </w:endnote>
  <w:endnote w:type="continuationSeparator" w:id="0">
    <w:p w:rsidR="00AA440E" w:rsidRDefault="00AA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A17" w:rsidRDefault="007E1A17">
    <w:pPr>
      <w:pStyle w:val="Alatunnist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Suorakulmi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AA440E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Otsikk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18D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Dokumentaatio</w:t>
                              </w:r>
                            </w:sdtContent>
                          </w:sdt>
                          <w:r w:rsidR="007E1A1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Päivämäärä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1A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10.4.2017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Suorakulmio 22" o:spid="_x0000_s103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" o:allowincell="f" filled="f" stroked="f">
              <v:textbox style="layout-flow:vertical;mso-layout-flow-alt:bottom-to-top" inset=",,8.64pt,10.8pt">
                <w:txbxContent>
                  <w:p w:rsidR="007E1A17" w:rsidRDefault="00CC5F41">
                    <w:pPr>
                      <w:pStyle w:val="Eivli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Otsikk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418D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Dokumentaatio</w:t>
                        </w:r>
                      </w:sdtContent>
                    </w:sdt>
                    <w:r w:rsidR="007E1A1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Päivämäärä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10T00:00:00Z">
                          <w:dateFormat w:val="d.M.yyyy"/>
                          <w:lid w:val="fi-FI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E1A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10.4.2017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maattinen muo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898FD6C" id="Automaattinen muoto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ixxAIAAMc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Soiki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7E1A17">
                          <w:pPr>
                            <w:pStyle w:val="Eivli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="00017304" w:rsidRPr="0001730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Soikio 21" o:spid="_x0000_s103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" o:allowincell="f" fillcolor="#94b6d2 [3204]" stroked="f">
              <v:textbox inset="0,0,0,0">
                <w:txbxContent>
                  <w:p w:rsidR="007E1A17" w:rsidRDefault="007E1A17">
                    <w:pPr>
                      <w:pStyle w:val="Eivli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="00017304" w:rsidRPr="0001730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A17" w:rsidRDefault="007E1A1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Suorakulmi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AA440E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Otsikk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18D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Dokumentaatio</w:t>
                              </w:r>
                            </w:sdtContent>
                          </w:sdt>
                          <w:r w:rsidR="007E1A1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Päivämäärä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1A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10.4.2017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Suorakulmio 24" o:spid="_x0000_s103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" o:allowincell="f" filled="f" stroked="f">
              <v:textbox style="layout-flow:vertical;mso-layout-flow-alt:bottom-to-top" inset=",,8.64pt,10.8pt">
                <w:txbxContent>
                  <w:p w:rsidR="007E1A17" w:rsidRDefault="00CC5F41">
                    <w:pPr>
                      <w:pStyle w:val="Eivli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Otsikk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418D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Dokumentaatio</w:t>
                        </w:r>
                      </w:sdtContent>
                    </w:sdt>
                    <w:r w:rsidR="007E1A1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Päivämäärä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10T00:00:00Z">
                          <w:dateFormat w:val="d.M.yyyy"/>
                          <w:lid w:val="fi-FI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E1A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10.4.2017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maattinen muo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BAD0DFC" id="Automaattinen muoto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Kx6dkrDAgAAxw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Soiki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7E1A17">
                          <w:pPr>
                            <w:pStyle w:val="Eivli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="00017304" w:rsidRPr="0001730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Soikio 18" o:spid="_x0000_s103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sqpAIAAHk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wD2LKqQCAAB5BQAADgAAAAAAAAAAAAAAAAAuAgAAZHJz&#10;L2Uyb0RvYy54bWxQSwECLQAUAAYACAAAACEAA/cG3NgAAAADAQAADwAAAAAAAAAAAAAAAAD+BAAA&#10;ZHJzL2Rvd25yZXYueG1sUEsFBgAAAAAEAAQA8wAAAAMGAAAAAA==&#10;" o:allowincell="f" fillcolor="#94b6d2 [3204]" stroked="f">
              <v:textbox inset="0,0,0,0">
                <w:txbxContent>
                  <w:p w:rsidR="007E1A17" w:rsidRDefault="007E1A17">
                    <w:pPr>
                      <w:pStyle w:val="Eivli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="00017304" w:rsidRPr="0001730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E1A17" w:rsidRDefault="007E1A17">
    <w:pPr>
      <w:pStyle w:val="Alatunnist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40E" w:rsidRDefault="00AA440E">
      <w:pPr>
        <w:spacing w:after="0" w:line="240" w:lineRule="auto"/>
      </w:pPr>
      <w:r>
        <w:separator/>
      </w:r>
    </w:p>
  </w:footnote>
  <w:footnote w:type="continuationSeparator" w:id="0">
    <w:p w:rsidR="00AA440E" w:rsidRDefault="00AA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Merkittyluettelo5"/>
      <w:lvlText w:val="○"/>
      <w:lvlJc w:val="left"/>
      <w:pPr>
        <w:ind w:left="1800" w:hanging="360"/>
      </w:pPr>
      <w:rPr>
        <w:rFonts w:ascii="Monotype Corsiva" w:hAnsi="Monotype Corsiva" w:hint="default"/>
        <w:color w:val="A5AB81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Merkittyluettelo4"/>
      <w:lvlText w:val=""/>
      <w:lvlJc w:val="left"/>
      <w:pPr>
        <w:ind w:left="1440" w:hanging="360"/>
      </w:pPr>
      <w:rPr>
        <w:rFonts w:ascii="Symbol" w:hAnsi="Symbol" w:hint="default"/>
        <w:color w:val="A5AB81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Merkittyluettelo3"/>
      <w:lvlText w:val=""/>
      <w:lvlJc w:val="left"/>
      <w:pPr>
        <w:ind w:left="1080" w:hanging="360"/>
      </w:pPr>
      <w:rPr>
        <w:rFonts w:ascii="Symbol" w:hAnsi="Symbol" w:hint="default"/>
        <w:color w:val="BED3E4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Merkittyluettelo2"/>
      <w:lvlText w:val=""/>
      <w:lvlJc w:val="left"/>
      <w:pPr>
        <w:ind w:left="720" w:hanging="360"/>
      </w:pPr>
      <w:rPr>
        <w:rFonts w:ascii="Symbol" w:hAnsi="Symbol" w:hint="default"/>
        <w:color w:val="94B6D2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Merkittyluettelo"/>
      <w:lvlText w:val=""/>
      <w:lvlJc w:val="left"/>
      <w:pPr>
        <w:ind w:left="360" w:hanging="360"/>
      </w:pPr>
      <w:rPr>
        <w:rFonts w:ascii="Symbol" w:hAnsi="Symbol" w:hint="default"/>
        <w:color w:val="548AB7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AC"/>
    <w:rsid w:val="00000B0F"/>
    <w:rsid w:val="00014809"/>
    <w:rsid w:val="00017304"/>
    <w:rsid w:val="00033C84"/>
    <w:rsid w:val="000526BC"/>
    <w:rsid w:val="000A2A5D"/>
    <w:rsid w:val="000A494A"/>
    <w:rsid w:val="000F5135"/>
    <w:rsid w:val="001B4CD9"/>
    <w:rsid w:val="001C2F2E"/>
    <w:rsid w:val="001E654E"/>
    <w:rsid w:val="002419EB"/>
    <w:rsid w:val="002921CF"/>
    <w:rsid w:val="002F09D6"/>
    <w:rsid w:val="00301D1A"/>
    <w:rsid w:val="00302511"/>
    <w:rsid w:val="00337A91"/>
    <w:rsid w:val="003D1DAC"/>
    <w:rsid w:val="003F0B0A"/>
    <w:rsid w:val="0043094F"/>
    <w:rsid w:val="004418D8"/>
    <w:rsid w:val="0049039E"/>
    <w:rsid w:val="006032CD"/>
    <w:rsid w:val="006153C2"/>
    <w:rsid w:val="006E3734"/>
    <w:rsid w:val="007E1A17"/>
    <w:rsid w:val="00801002"/>
    <w:rsid w:val="008560C2"/>
    <w:rsid w:val="00862AA8"/>
    <w:rsid w:val="00886AC9"/>
    <w:rsid w:val="008B0F69"/>
    <w:rsid w:val="008F3985"/>
    <w:rsid w:val="00922146"/>
    <w:rsid w:val="00982EE4"/>
    <w:rsid w:val="0098440C"/>
    <w:rsid w:val="009A40A5"/>
    <w:rsid w:val="009D55CA"/>
    <w:rsid w:val="00A00544"/>
    <w:rsid w:val="00AA440E"/>
    <w:rsid w:val="00AF48EB"/>
    <w:rsid w:val="00B00B3C"/>
    <w:rsid w:val="00B73048"/>
    <w:rsid w:val="00BA2DEC"/>
    <w:rsid w:val="00BA6F35"/>
    <w:rsid w:val="00C31480"/>
    <w:rsid w:val="00CC5F41"/>
    <w:rsid w:val="00CE1FCD"/>
    <w:rsid w:val="00CF55D6"/>
    <w:rsid w:val="00D64BEA"/>
    <w:rsid w:val="00D96B19"/>
    <w:rsid w:val="00DD51B4"/>
    <w:rsid w:val="00E90FFD"/>
    <w:rsid w:val="00E93094"/>
    <w:rsid w:val="00EC4185"/>
    <w:rsid w:val="00F21736"/>
    <w:rsid w:val="00F80954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8AA4"/>
  <w15:docId w15:val="{4C2DF111-9312-4E97-9AA3-D1E9691D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886AC9"/>
  </w:style>
  <w:style w:type="paragraph" w:styleId="Otsikko1">
    <w:name w:val="heading 1"/>
    <w:basedOn w:val="Normaali"/>
    <w:next w:val="Normaali"/>
    <w:link w:val="Otsikko1Char"/>
    <w:uiPriority w:val="9"/>
    <w:qFormat/>
    <w:rsid w:val="00886AC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48AB7" w:themeColor="accent1" w:themeShade="BF"/>
      <w:sz w:val="30"/>
      <w:szCs w:val="3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86A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85A22" w:themeColor="accent2" w:themeShade="BF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86A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886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886A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886A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886A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355D7E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886A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886A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B4545" w:themeColor="accent6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86AC9"/>
    <w:rPr>
      <w:rFonts w:asciiTheme="majorHAnsi" w:eastAsiaTheme="majorEastAsia" w:hAnsiTheme="majorHAnsi" w:cstheme="majorBidi"/>
      <w:color w:val="548AB7" w:themeColor="accent1" w:themeShade="BF"/>
      <w:sz w:val="30"/>
      <w:szCs w:val="30"/>
    </w:rPr>
  </w:style>
  <w:style w:type="character" w:customStyle="1" w:styleId="Otsikko2Char">
    <w:name w:val="Otsikko 2 Char"/>
    <w:basedOn w:val="Kappaleenoletusfontti"/>
    <w:link w:val="Otsikko2"/>
    <w:uiPriority w:val="9"/>
    <w:rsid w:val="00886AC9"/>
    <w:rPr>
      <w:rFonts w:asciiTheme="majorHAnsi" w:eastAsiaTheme="majorEastAsia" w:hAnsiTheme="majorHAnsi" w:cstheme="majorBidi"/>
      <w:color w:val="B85A22" w:themeColor="accent2" w:themeShade="BF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886AC9"/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paragraph" w:styleId="Otsikko">
    <w:name w:val="Title"/>
    <w:basedOn w:val="Normaali"/>
    <w:next w:val="Normaali"/>
    <w:link w:val="OtsikkoChar"/>
    <w:uiPriority w:val="10"/>
    <w:qFormat/>
    <w:rsid w:val="00886A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8AB7" w:themeColor="accent1" w:themeShade="BF"/>
      <w:spacing w:val="-10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886AC9"/>
    <w:rPr>
      <w:rFonts w:asciiTheme="majorHAnsi" w:eastAsiaTheme="majorEastAsia" w:hAnsiTheme="majorHAnsi" w:cstheme="majorBidi"/>
      <w:color w:val="548AB7" w:themeColor="accent1" w:themeShade="BF"/>
      <w:spacing w:val="-10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86A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aotsikkoChar">
    <w:name w:val="Alaotsikko Char"/>
    <w:basedOn w:val="Kappaleenoletusfontti"/>
    <w:link w:val="Alaotsikko"/>
    <w:uiPriority w:val="11"/>
    <w:rsid w:val="00886AC9"/>
    <w:rPr>
      <w:rFonts w:asciiTheme="majorHAnsi" w:eastAsiaTheme="majorEastAsia" w:hAnsiTheme="majorHAnsi" w:cstheme="majorBidi"/>
    </w:rPr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Pr>
      <w:rFonts w:cs="Times New Roman"/>
      <w:color w:val="000000" w:themeColor="text1"/>
      <w:szCs w:val="20"/>
    </w:rPr>
  </w:style>
  <w:style w:type="paragraph" w:styleId="Kuvaotsikko">
    <w:name w:val="caption"/>
    <w:basedOn w:val="Normaali"/>
    <w:next w:val="Normaali"/>
    <w:uiPriority w:val="35"/>
    <w:unhideWhenUsed/>
    <w:qFormat/>
    <w:rsid w:val="00886AC9"/>
    <w:pPr>
      <w:spacing w:line="240" w:lineRule="auto"/>
    </w:pPr>
    <w:rPr>
      <w:b/>
      <w:bCs/>
      <w:smallCaps/>
      <w:color w:val="94B6D2" w:themeColor="accent1"/>
      <w:spacing w:val="6"/>
    </w:rPr>
  </w:style>
  <w:style w:type="paragraph" w:styleId="Seliteteksti">
    <w:name w:val="Balloon Text"/>
    <w:basedOn w:val="Normaali"/>
    <w:link w:val="Selitetekst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ohkoteksti">
    <w:name w:val="Block Text"/>
    <w:aliases w:val="Sisennetty lainaus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Kirjannimike">
    <w:name w:val="Book Title"/>
    <w:basedOn w:val="Kappaleenoletusfontti"/>
    <w:uiPriority w:val="33"/>
    <w:qFormat/>
    <w:rsid w:val="00886AC9"/>
    <w:rPr>
      <w:b/>
      <w:bCs/>
      <w:smallCaps/>
    </w:rPr>
  </w:style>
  <w:style w:type="character" w:styleId="Korostus">
    <w:name w:val="Emphasis"/>
    <w:basedOn w:val="Kappaleenoletusfontti"/>
    <w:uiPriority w:val="20"/>
    <w:qFormat/>
    <w:rsid w:val="00886AC9"/>
    <w:rPr>
      <w:i/>
      <w:iCs/>
    </w:rPr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Pr>
      <w:rFonts w:cs="Times New Roman"/>
      <w:color w:val="000000" w:themeColor="text1"/>
      <w:szCs w:val="20"/>
    </w:rPr>
  </w:style>
  <w:style w:type="character" w:customStyle="1" w:styleId="Otsikko4Char">
    <w:name w:val="Otsikko 4 Char"/>
    <w:basedOn w:val="Kappaleenoletusfontti"/>
    <w:link w:val="Otsikko4"/>
    <w:uiPriority w:val="9"/>
    <w:rsid w:val="00886AC9"/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character" w:customStyle="1" w:styleId="Otsikko5Char">
    <w:name w:val="Otsikko 5 Char"/>
    <w:basedOn w:val="Kappaleenoletusfontti"/>
    <w:link w:val="Otsikko5"/>
    <w:uiPriority w:val="9"/>
    <w:rsid w:val="00886AC9"/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886AC9"/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character" w:customStyle="1" w:styleId="Otsikko7Char">
    <w:name w:val="Otsikko 7 Char"/>
    <w:basedOn w:val="Kappaleenoletusfontti"/>
    <w:link w:val="Otsikko7"/>
    <w:uiPriority w:val="9"/>
    <w:rsid w:val="00886AC9"/>
    <w:rPr>
      <w:rFonts w:asciiTheme="majorHAnsi" w:eastAsiaTheme="majorEastAsia" w:hAnsiTheme="majorHAnsi" w:cstheme="majorBidi"/>
      <w:color w:val="355D7E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rsid w:val="00886AC9"/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rsid w:val="00886AC9"/>
    <w:rPr>
      <w:rFonts w:asciiTheme="majorHAnsi" w:eastAsiaTheme="majorEastAsia" w:hAnsiTheme="majorHAnsi" w:cstheme="majorBidi"/>
      <w:color w:val="4B4545" w:themeColor="accent6" w:themeShade="80"/>
    </w:rPr>
  </w:style>
  <w:style w:type="character" w:styleId="Voimakaskorostus">
    <w:name w:val="Intense Emphasis"/>
    <w:basedOn w:val="Kappaleenoletusfontti"/>
    <w:uiPriority w:val="21"/>
    <w:qFormat/>
    <w:rsid w:val="00886AC9"/>
    <w:rPr>
      <w:b w:val="0"/>
      <w:bCs w:val="0"/>
      <w:i/>
      <w:iCs/>
      <w:color w:val="94B6D2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86AC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styleId="Erottuvaviittaus">
    <w:name w:val="Intense Reference"/>
    <w:basedOn w:val="Kappaleenoletusfontti"/>
    <w:uiPriority w:val="32"/>
    <w:qFormat/>
    <w:rsid w:val="00886AC9"/>
    <w:rPr>
      <w:b/>
      <w:bCs/>
      <w:smallCaps/>
      <w:color w:val="94B6D2" w:themeColor="accent1"/>
      <w:spacing w:val="5"/>
      <w:u w:val="single"/>
    </w:rPr>
  </w:style>
  <w:style w:type="paragraph" w:styleId="Merkittyluettelo">
    <w:name w:val="List Bullet"/>
    <w:basedOn w:val="Normaali"/>
    <w:uiPriority w:val="36"/>
    <w:unhideWhenUsed/>
    <w:pPr>
      <w:numPr>
        <w:numId w:val="2"/>
      </w:numPr>
      <w:spacing w:after="0"/>
      <w:contextualSpacing/>
    </w:pPr>
  </w:style>
  <w:style w:type="paragraph" w:styleId="Merkittyluettelo2">
    <w:name w:val="List Bullet 2"/>
    <w:basedOn w:val="Normaali"/>
    <w:uiPriority w:val="36"/>
    <w:unhideWhenUsed/>
    <w:pPr>
      <w:numPr>
        <w:numId w:val="4"/>
      </w:numPr>
      <w:spacing w:after="0"/>
    </w:pPr>
  </w:style>
  <w:style w:type="paragraph" w:styleId="Merkittyluettelo3">
    <w:name w:val="List Bullet 3"/>
    <w:basedOn w:val="Normaali"/>
    <w:uiPriority w:val="36"/>
    <w:unhideWhenUsed/>
    <w:pPr>
      <w:numPr>
        <w:numId w:val="6"/>
      </w:numPr>
      <w:spacing w:after="0"/>
    </w:pPr>
  </w:style>
  <w:style w:type="paragraph" w:styleId="Merkittyluettelo4">
    <w:name w:val="List Bullet 4"/>
    <w:basedOn w:val="Normaali"/>
    <w:uiPriority w:val="36"/>
    <w:unhideWhenUsed/>
    <w:pPr>
      <w:numPr>
        <w:numId w:val="8"/>
      </w:numPr>
      <w:spacing w:after="0"/>
    </w:pPr>
  </w:style>
  <w:style w:type="paragraph" w:styleId="Merkittyluettelo5">
    <w:name w:val="List Bullet 5"/>
    <w:basedOn w:val="Normaali"/>
    <w:uiPriority w:val="36"/>
    <w:unhideWhenUsed/>
    <w:pPr>
      <w:numPr>
        <w:numId w:val="10"/>
      </w:numPr>
      <w:spacing w:after="0"/>
    </w:pPr>
  </w:style>
  <w:style w:type="paragraph" w:styleId="Eivli">
    <w:name w:val="No Spacing"/>
    <w:uiPriority w:val="1"/>
    <w:qFormat/>
    <w:rsid w:val="00886AC9"/>
    <w:pPr>
      <w:spacing w:after="0" w:line="240" w:lineRule="auto"/>
    </w:pPr>
  </w:style>
  <w:style w:type="character" w:styleId="Paikkamerkkiteksti">
    <w:name w:val="Placeholder Text"/>
    <w:basedOn w:val="Kappaleenoletusfontti"/>
    <w:uiPriority w:val="99"/>
    <w:semiHidden/>
    <w:rPr>
      <w:color w:val="808080"/>
    </w:rPr>
  </w:style>
  <w:style w:type="paragraph" w:styleId="Lainaus">
    <w:name w:val="Quote"/>
    <w:basedOn w:val="Normaali"/>
    <w:next w:val="Normaali"/>
    <w:link w:val="LainausChar"/>
    <w:uiPriority w:val="29"/>
    <w:qFormat/>
    <w:rsid w:val="00886AC9"/>
    <w:pPr>
      <w:spacing w:before="120"/>
      <w:ind w:left="720" w:right="720"/>
      <w:jc w:val="center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886AC9"/>
    <w:rPr>
      <w:i/>
      <w:iCs/>
    </w:rPr>
  </w:style>
  <w:style w:type="character" w:styleId="Voimakas">
    <w:name w:val="Strong"/>
    <w:basedOn w:val="Kappaleenoletusfontti"/>
    <w:uiPriority w:val="22"/>
    <w:qFormat/>
    <w:rsid w:val="00886AC9"/>
    <w:rPr>
      <w:b/>
      <w:bCs/>
    </w:rPr>
  </w:style>
  <w:style w:type="character" w:styleId="Hienovarainenkorostus">
    <w:name w:val="Subtle Emphasis"/>
    <w:basedOn w:val="Kappaleenoletusfontti"/>
    <w:uiPriority w:val="19"/>
    <w:qFormat/>
    <w:rsid w:val="00886AC9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qFormat/>
    <w:rsid w:val="00886AC9"/>
    <w:rPr>
      <w:smallCaps/>
      <w:color w:val="404040" w:themeColor="text1" w:themeTint="BF"/>
      <w:u w:val="single" w:color="7F7F7F" w:themeColor="text1" w:themeTint="80"/>
    </w:rPr>
  </w:style>
  <w:style w:type="table" w:styleId="TaulukkoRuudukko">
    <w:name w:val="Table Grid"/>
    <w:basedOn w:val="Normaalitaulukk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sluet1">
    <w:name w:val="toc 1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DD8047" w:themeColor="accent2"/>
    </w:rPr>
  </w:style>
  <w:style w:type="paragraph" w:styleId="Sisluet2">
    <w:name w:val="toc 2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isluet3">
    <w:name w:val="toc 3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isluet4">
    <w:name w:val="toc 4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isluet5">
    <w:name w:val="toc 5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isluet6">
    <w:name w:val="toc 6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isluet7">
    <w:name w:val="toc 7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isluet8">
    <w:name w:val="toc 8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isluet9">
    <w:name w:val="toc 9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86AC9"/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86AC9"/>
    <w:pPr>
      <w:outlineLvl w:val="9"/>
    </w:pPr>
  </w:style>
  <w:style w:type="character" w:styleId="Kommentinviite">
    <w:name w:val="annotation reference"/>
    <w:basedOn w:val="Kappaleenoletusfontti"/>
    <w:uiPriority w:val="99"/>
    <w:semiHidden/>
    <w:unhideWhenUsed/>
    <w:rsid w:val="008560C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8560C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8560C2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8560C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8560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600919\AppData\Roaming\Microsoft\Templates\Raportti%20(Virallinen-tee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EFBF310AFD4471B635F16E94FF251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0B66EFF-4FF1-480D-B4EE-AB5C4EC62174}"/>
      </w:docPartPr>
      <w:docPartBody>
        <w:p w:rsidR="00F631AC" w:rsidRDefault="00037FB3">
          <w:pPr>
            <w:pStyle w:val="2FEFBF310AFD4471B635F16E94FF251C"/>
          </w:pPr>
          <w:r>
            <w:t>[Tiedoston otsikko]</w:t>
          </w:r>
        </w:p>
      </w:docPartBody>
    </w:docPart>
    <w:docPart>
      <w:docPartPr>
        <w:name w:val="28A34ABB100241C7BAA12CB028568D1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B013531-ABD4-4AB4-AD10-90016961DACD}"/>
      </w:docPartPr>
      <w:docPartBody>
        <w:p w:rsidR="00F631AC" w:rsidRDefault="00037FB3">
          <w:pPr>
            <w:pStyle w:val="28A34ABB100241C7BAA12CB028568D1D"/>
          </w:pPr>
          <w:r>
            <w:t>[Tiedoston alaotsikko]</w:t>
          </w:r>
        </w:p>
      </w:docPartBody>
    </w:docPart>
    <w:docPart>
      <w:docPartPr>
        <w:name w:val="AFFCF9862C9B4B0BB99BCCD63544DB2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3EDB7CC-4BE8-43E1-96BA-50518C10F170}"/>
      </w:docPartPr>
      <w:docPartBody>
        <w:p w:rsidR="00F631AC" w:rsidRDefault="00037FB3">
          <w:pPr>
            <w:pStyle w:val="AFFCF9862C9B4B0BB99BCCD63544DB2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[Tiedoston otsikko]</w:t>
          </w:r>
        </w:p>
      </w:docPartBody>
    </w:docPart>
    <w:docPart>
      <w:docPartPr>
        <w:name w:val="906D4AB32E374C63956A0524779BC65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52D446B-93DF-463D-A67C-9C694586A458}"/>
      </w:docPartPr>
      <w:docPartBody>
        <w:p w:rsidR="00F631AC" w:rsidRDefault="00037FB3">
          <w:pPr>
            <w:pStyle w:val="906D4AB32E374C63956A0524779BC655"/>
          </w:pPr>
          <w:r>
            <w:rPr>
              <w:sz w:val="36"/>
              <w:szCs w:val="36"/>
            </w:rPr>
            <w:t>[Tiedoston alaotsikko]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B3"/>
    <w:rsid w:val="00037FB3"/>
    <w:rsid w:val="00580D95"/>
    <w:rsid w:val="005821DC"/>
    <w:rsid w:val="0075699B"/>
    <w:rsid w:val="009A6754"/>
    <w:rsid w:val="00A50DC9"/>
    <w:rsid w:val="00D36722"/>
    <w:rsid w:val="00D55041"/>
    <w:rsid w:val="00F631AC"/>
    <w:rsid w:val="00F7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Otsikko3">
    <w:name w:val="heading 3"/>
    <w:basedOn w:val="Normaali"/>
    <w:next w:val="Normaali"/>
    <w:link w:val="Otsikko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2FEFBF310AFD4471B635F16E94FF251C">
    <w:name w:val="2FEFBF310AFD4471B635F16E94FF251C"/>
  </w:style>
  <w:style w:type="paragraph" w:customStyle="1" w:styleId="28A34ABB100241C7BAA12CB028568D1D">
    <w:name w:val="28A34ABB100241C7BAA12CB028568D1D"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Otsikko3Char">
    <w:name w:val="Otsikko 3 Char"/>
    <w:basedOn w:val="Kappaleenoletusfontti"/>
    <w:link w:val="Otsikk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aikkamerkkiteksti">
    <w:name w:val="Placeholder Text"/>
    <w:basedOn w:val="Kappaleenoletusfontti"/>
    <w:uiPriority w:val="99"/>
    <w:semiHidden/>
    <w:rPr>
      <w:color w:val="808080"/>
    </w:rPr>
  </w:style>
  <w:style w:type="paragraph" w:customStyle="1" w:styleId="AFFCF9862C9B4B0BB99BCCD63544DB26">
    <w:name w:val="AFFCF9862C9B4B0BB99BCCD63544DB26"/>
  </w:style>
  <w:style w:type="paragraph" w:customStyle="1" w:styleId="906D4AB32E374C63956A0524779BC655">
    <w:name w:val="906D4AB32E374C63956A0524779BC6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quity">
  <a:themeElements>
    <a:clrScheme name="Mediaani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2017-04-10T00:00:00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5F0A7-0C17-4FE8-8E41-B919DE2F2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ABABE23-72DD-42C7-8FC6-38F8C811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 (Virallinen-teema).dotx</Template>
  <TotalTime>1745</TotalTime>
  <Pages>5</Pages>
  <Words>228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Dokumentaatio</vt:lpstr>
      <vt:lpstr/>
    </vt:vector>
  </TitlesOfParts>
  <Company>Helka, mursu ja miikka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Dokumentaatio</dc:title>
  <dc:subject>Peli prototyyppi</dc:subject>
  <dc:creator>Hahkio Helka</dc:creator>
  <cp:keywords/>
  <dc:description/>
  <cp:lastModifiedBy>Hahkio Helka</cp:lastModifiedBy>
  <cp:revision>14</cp:revision>
  <dcterms:created xsi:type="dcterms:W3CDTF">2017-04-10T07:28:00Z</dcterms:created>
  <dcterms:modified xsi:type="dcterms:W3CDTF">2017-05-05T07:59:00Z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