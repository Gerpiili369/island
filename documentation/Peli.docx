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C2" w:rsidRDefault="00301D1A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maattinen muoto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79F32F4" id="Automaattinen muoto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Suorakulmi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6153C2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4E1ED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153C2" w:rsidRDefault="006153C2">
                                      <w:pPr>
                                        <w:pStyle w:val="Eivli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153C2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4B6D2" w:themeFill="accent1"/>
                                      <w:vAlign w:val="center"/>
                                    </w:tcPr>
                                    <w:p w:rsidR="006153C2" w:rsidRDefault="00301D1A">
                                      <w:pPr>
                                        <w:pStyle w:val="Eivli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AFFCF9862C9B4B0BB99BCCD63544DB2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86AC9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Suunnitelma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153C2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7BA79D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153C2" w:rsidRDefault="006153C2">
                                      <w:pPr>
                                        <w:pStyle w:val="Eivli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153C2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153C2" w:rsidRDefault="00301D1A">
                                      <w:pPr>
                                        <w:pStyle w:val="Eivli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06D4AB32E374C63956A0524779BC655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[Tiedoston alaotsikko]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153C2" w:rsidRDefault="006153C2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Suorakulmi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6153C2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4E1ED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153C2" w:rsidRDefault="006153C2">
                                <w:pPr>
                                  <w:pStyle w:val="Eivli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153C2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4B6D2" w:themeFill="accent1"/>
                                <w:vAlign w:val="center"/>
                              </w:tcPr>
                              <w:p w:rsidR="006153C2" w:rsidRDefault="00301D1A">
                                <w:pPr>
                                  <w:pStyle w:val="Eivli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AFFCF9862C9B4B0BB99BCCD63544DB2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6AC9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Suunnitelma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153C2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7BA79D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153C2" w:rsidRDefault="006153C2">
                                <w:pPr>
                                  <w:pStyle w:val="Eivli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153C2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153C2" w:rsidRDefault="00301D1A">
                                <w:pPr>
                                  <w:pStyle w:val="Eivli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06D4AB32E374C63956A0524779BC655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[Tiedoston alaotsikko]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153C2" w:rsidRDefault="006153C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Suorakulmi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153C2" w:rsidRDefault="00301D1A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94B6D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94B6D2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1DAC">
                                      <w:rPr>
                                        <w:b/>
                                        <w:bCs/>
                                        <w:caps/>
                                        <w:color w:val="94B6D2" w:themeColor="accent1"/>
                                      </w:rPr>
                                      <w:t>Helka, mursu ja miikka</w:t>
                                    </w:r>
                                  </w:sdtContent>
                                </w:sdt>
                              </w:p>
                              <w:p w:rsidR="006153C2" w:rsidRDefault="006153C2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94B6D2" w:themeColor="accent1"/>
                                  </w:rPr>
                                </w:pPr>
                              </w:p>
                              <w:p w:rsidR="006153C2" w:rsidRDefault="00301D1A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4-10T00:00:00Z">
                                      <w:dateFormat w:val="d. MMMM'ta '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D1DAC">
                                      <w:t>10. huhtikuuta 2017</w:t>
                                    </w:r>
                                  </w:sdtContent>
                                </w:sdt>
                              </w:p>
                              <w:p w:rsidR="006153C2" w:rsidRDefault="00301D1A">
                                <w:pPr>
                                  <w:pStyle w:val="Eivli"/>
                                  <w:spacing w:line="276" w:lineRule="auto"/>
                                  <w:jc w:val="center"/>
                                </w:pPr>
                                <w:r>
                                  <w:t xml:space="preserve">Tekijä: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1DAC">
                                      <w:t>Hahkio Helka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Suorakulmi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" o:allowincell="f" filled="f" stroked="f" strokeweight=".25pt">
                    <v:textbox style="mso-fit-shape-to-text:t" inset=",18pt,,18pt">
                      <w:txbxContent>
                        <w:p w:rsidR="006153C2" w:rsidRDefault="00301D1A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94B6D2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94B6D2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1DAC">
                                <w:rPr>
                                  <w:b/>
                                  <w:bCs/>
                                  <w:caps/>
                                  <w:color w:val="94B6D2" w:themeColor="accent1"/>
                                </w:rPr>
                                <w:t>Helka, mursu ja miikka</w:t>
                              </w:r>
                            </w:sdtContent>
                          </w:sdt>
                        </w:p>
                        <w:p w:rsidR="006153C2" w:rsidRDefault="006153C2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94B6D2" w:themeColor="accent1"/>
                            </w:rPr>
                          </w:pPr>
                        </w:p>
                        <w:p w:rsidR="006153C2" w:rsidRDefault="00301D1A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 MMMM'ta '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D1DAC">
                                <w:t>10. huhtikuuta 2017</w:t>
                              </w:r>
                            </w:sdtContent>
                          </w:sdt>
                        </w:p>
                        <w:p w:rsidR="006153C2" w:rsidRDefault="00301D1A">
                          <w:pPr>
                            <w:pStyle w:val="Eivli"/>
                            <w:spacing w:line="276" w:lineRule="auto"/>
                            <w:jc w:val="center"/>
                          </w:pPr>
                          <w:r>
                            <w:t xml:space="preserve">Tekijä: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D1DAC">
                                <w:t>Hahkio Helka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6153C2" w:rsidRDefault="00301D1A">
      <w:pPr>
        <w:pStyle w:val="Otsikko"/>
        <w:rPr>
          <w:smallCaps/>
        </w:rPr>
      </w:pPr>
      <w:sdt>
        <w:sdtPr>
          <w:rPr>
            <w:smallCaps/>
          </w:rPr>
          <w:alias w:val="Otsikko"/>
          <w:tag w:val="Otsikko"/>
          <w:id w:val="11808329"/>
          <w:placeholder>
            <w:docPart w:val="2FEFBF310AFD4471B635F16E94FF251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86AC9">
            <w:rPr>
              <w:smallCaps/>
            </w:rPr>
            <w:t>Suunnitelma</w:t>
          </w:r>
        </w:sdtContent>
      </w:sdt>
    </w:p>
    <w:p w:rsidR="006153C2" w:rsidRDefault="00301D1A">
      <w:pPr>
        <w:pStyle w:val="Alaotsikko"/>
      </w:pPr>
      <w:sdt>
        <w:sdtPr>
          <w:alias w:val="Alaotsikko"/>
          <w:tag w:val="Alaotsikko"/>
          <w:id w:val="11808339"/>
          <w:placeholder>
            <w:docPart w:val="28A34ABB100241C7BAA12CB028568D1D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[Tiedoston alaotsikko]</w:t>
          </w:r>
        </w:sdtContent>
      </w:sdt>
    </w:p>
    <w:p w:rsidR="006153C2" w:rsidRDefault="006153C2" w:rsidP="00886AC9"/>
    <w:p w:rsidR="0049039E" w:rsidRDefault="0049039E" w:rsidP="00886AC9">
      <w:r>
        <w:t>Halusimme tehdä sei</w:t>
      </w:r>
      <w:r w:rsidR="002F09D6">
        <w:t xml:space="preserve">kkailupelin, mutta alkuperäinen idea siitä oli liian hankala </w:t>
      </w:r>
      <w:r w:rsidR="00E90FFD">
        <w:t xml:space="preserve">tehdä meidän </w:t>
      </w:r>
      <w:r w:rsidR="009D55CA">
        <w:t>taidoilla,</w:t>
      </w:r>
      <w:r w:rsidR="001B4CD9">
        <w:t xml:space="preserve"> joten me päätimme yksinkertaistaa suunnitelmaa ja saimme </w:t>
      </w:r>
      <w:r w:rsidR="009D55CA">
        <w:t>sopivan suunnitelman peliä varten.</w:t>
      </w:r>
    </w:p>
    <w:p w:rsidR="0098440C" w:rsidRDefault="0098440C" w:rsidP="00886AC9"/>
    <w:p w:rsidR="00982EE4" w:rsidRDefault="00982EE4" w:rsidP="00886AC9">
      <w:r>
        <w:t>Työn jako päätettiin tehdä näin:</w:t>
      </w:r>
    </w:p>
    <w:p w:rsidR="00982EE4" w:rsidRDefault="00982EE4" w:rsidP="00982EE4">
      <w:pPr>
        <w:ind w:left="1304"/>
      </w:pPr>
      <w:r>
        <w:t>Helka: Vastuussa visuaalisesta puolesta</w:t>
      </w:r>
    </w:p>
    <w:p w:rsidR="00982EE4" w:rsidRDefault="00982EE4" w:rsidP="00982EE4">
      <w:pPr>
        <w:ind w:left="1304"/>
      </w:pPr>
      <w:r>
        <w:t>Miikka: Vastuussa koodaamisesta</w:t>
      </w:r>
    </w:p>
    <w:p w:rsidR="00982EE4" w:rsidRDefault="00982EE4" w:rsidP="00982EE4">
      <w:pPr>
        <w:ind w:left="1304"/>
      </w:pPr>
      <w:r>
        <w:t>Mursu: -</w:t>
      </w:r>
    </w:p>
    <w:p w:rsidR="00982EE4" w:rsidRDefault="00982EE4" w:rsidP="00982EE4">
      <w:pPr>
        <w:ind w:left="1304"/>
      </w:pPr>
    </w:p>
    <w:p w:rsidR="00982EE4" w:rsidRDefault="00982EE4" w:rsidP="00982EE4">
      <w:bookmarkStart w:id="0" w:name="_GoBack"/>
      <w:bookmarkEnd w:id="0"/>
    </w:p>
    <w:p w:rsidR="009D55CA" w:rsidRDefault="009D55CA" w:rsidP="00886AC9"/>
    <w:sectPr w:rsidR="009D55CA">
      <w:footerReference w:type="even" r:id="rId11"/>
      <w:footerReference w:type="default" r:id="rId12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D1A" w:rsidRDefault="00301D1A">
      <w:pPr>
        <w:spacing w:after="0" w:line="240" w:lineRule="auto"/>
      </w:pPr>
      <w:r>
        <w:separator/>
      </w:r>
    </w:p>
  </w:endnote>
  <w:endnote w:type="continuationSeparator" w:id="0">
    <w:p w:rsidR="00301D1A" w:rsidRDefault="0030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3C2" w:rsidRDefault="00301D1A">
    <w:pPr>
      <w:pStyle w:val="Alatunnist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Suorakulmi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153C2" w:rsidRDefault="00301D1A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Otsikk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6AC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Suunnitelma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Päivämäärä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D1DA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10.4.2017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Suorakulmi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" o:allowincell="f" filled="f" stroked="f">
              <v:textbox style="layout-flow:vertical;mso-layout-flow-alt:bottom-to-top" inset=",,8.64pt,10.8pt">
                <w:txbxContent>
                  <w:p w:rsidR="006153C2" w:rsidRDefault="00301D1A">
                    <w:pPr>
                      <w:pStyle w:val="Eivli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Otsikk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86AC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Suunnitelma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Päivämäärä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10T00:00:00Z">
                          <w:dateFormat w:val="d.M.yyyy"/>
                          <w:lid w:val="fi-FI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D1DAC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10.4.2017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maattinen muo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898FD6C" id="Automaattinen muoto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ixxAIAAMc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Soiki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153C2" w:rsidRDefault="00301D1A">
                          <w:pPr>
                            <w:pStyle w:val="Eivli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Soiki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" o:allowincell="f" fillcolor="#94b6d2 [3204]" stroked="f">
              <v:textbox inset="0,0,0,0">
                <w:txbxContent>
                  <w:p w:rsidR="006153C2" w:rsidRDefault="00301D1A">
                    <w:pPr>
                      <w:pStyle w:val="Eivli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3C2" w:rsidRDefault="00301D1A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Suorakulmi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153C2" w:rsidRDefault="00301D1A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Otsikk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6AC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Suunnitelma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Päivämäärä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D1DA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10.4.2017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Suorakulmi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" o:allowincell="f" filled="f" stroked="f">
              <v:textbox style="layout-flow:vertical;mso-layout-flow-alt:bottom-to-top" inset=",,8.64pt,10.8pt">
                <w:txbxContent>
                  <w:p w:rsidR="006153C2" w:rsidRDefault="00301D1A">
                    <w:pPr>
                      <w:pStyle w:val="Eivli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Otsikk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86AC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Suunnitelma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Päivämäärä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10T00:00:00Z">
                          <w:dateFormat w:val="d.M.yyyy"/>
                          <w:lid w:val="fi-FI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D1DAC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10.4.2017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maattinen muo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BAD0DFC" id="Automaattinen muoto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Kx6dkrDAgAAxw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Soiki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153C2" w:rsidRDefault="00301D1A">
                          <w:pPr>
                            <w:pStyle w:val="Eivli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 xml:space="preserve">PAGE  \* Arabic  </w:instrText>
                          </w:r>
                          <w:r>
                            <w:instrText>\* MERGEFORMAT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="002921CF" w:rsidRPr="002921C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Soiki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sqpAIAAHk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wD2LKqQCAAB5BQAADgAAAAAAAAAAAAAAAAAuAgAAZHJz&#10;L2Uyb0RvYy54bWxQSwECLQAUAAYACAAAACEAA/cG3NgAAAADAQAADwAAAAAAAAAAAAAAAAD+BAAA&#10;ZHJzL2Rvd25yZXYueG1sUEsFBgAAAAAEAAQA8wAAAAMGAAAAAA==&#10;" o:allowincell="f" fillcolor="#94b6d2 [3204]" stroked="f">
              <v:textbox inset="0,0,0,0">
                <w:txbxContent>
                  <w:p w:rsidR="006153C2" w:rsidRDefault="00301D1A">
                    <w:pPr>
                      <w:pStyle w:val="Eivli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 xml:space="preserve">PAGE  \* Arabic  </w:instrText>
                    </w:r>
                    <w:r>
                      <w:instrText>\* MERGEFORMAT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="002921CF" w:rsidRPr="002921C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3C2" w:rsidRDefault="006153C2">
    <w:pPr>
      <w:pStyle w:val="Alatunnist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D1A" w:rsidRDefault="00301D1A">
      <w:pPr>
        <w:spacing w:after="0" w:line="240" w:lineRule="auto"/>
      </w:pPr>
      <w:r>
        <w:separator/>
      </w:r>
    </w:p>
  </w:footnote>
  <w:footnote w:type="continuationSeparator" w:id="0">
    <w:p w:rsidR="00301D1A" w:rsidRDefault="00301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Merkittyluettelo5"/>
      <w:lvlText w:val="○"/>
      <w:lvlJc w:val="left"/>
      <w:pPr>
        <w:ind w:left="1800" w:hanging="360"/>
      </w:pPr>
      <w:rPr>
        <w:rFonts w:ascii="Monotype Corsiva" w:hAnsi="Monotype Corsiva" w:hint="default"/>
        <w:color w:val="A5AB81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Merkittyluettelo4"/>
      <w:lvlText w:val=""/>
      <w:lvlJc w:val="left"/>
      <w:pPr>
        <w:ind w:left="1440" w:hanging="360"/>
      </w:pPr>
      <w:rPr>
        <w:rFonts w:ascii="Symbol" w:hAnsi="Symbol" w:hint="default"/>
        <w:color w:val="A5AB81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Merkittyluettelo3"/>
      <w:lvlText w:val=""/>
      <w:lvlJc w:val="left"/>
      <w:pPr>
        <w:ind w:left="1080" w:hanging="360"/>
      </w:pPr>
      <w:rPr>
        <w:rFonts w:ascii="Symbol" w:hAnsi="Symbol" w:hint="default"/>
        <w:color w:val="BED3E4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Merkittyluettelo2"/>
      <w:lvlText w:val=""/>
      <w:lvlJc w:val="left"/>
      <w:pPr>
        <w:ind w:left="720" w:hanging="360"/>
      </w:pPr>
      <w:rPr>
        <w:rFonts w:ascii="Symbol" w:hAnsi="Symbol" w:hint="default"/>
        <w:color w:val="94B6D2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Merkittyluettelo"/>
      <w:lvlText w:val=""/>
      <w:lvlJc w:val="left"/>
      <w:pPr>
        <w:ind w:left="360" w:hanging="360"/>
      </w:pPr>
      <w:rPr>
        <w:rFonts w:ascii="Symbol" w:hAnsi="Symbol" w:hint="default"/>
        <w:color w:val="548AB7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AC"/>
    <w:rsid w:val="001B4CD9"/>
    <w:rsid w:val="002921CF"/>
    <w:rsid w:val="002F09D6"/>
    <w:rsid w:val="00301D1A"/>
    <w:rsid w:val="003D1DAC"/>
    <w:rsid w:val="0049039E"/>
    <w:rsid w:val="006153C2"/>
    <w:rsid w:val="00886AC9"/>
    <w:rsid w:val="00982EE4"/>
    <w:rsid w:val="0098440C"/>
    <w:rsid w:val="009D55CA"/>
    <w:rsid w:val="00D64BEA"/>
    <w:rsid w:val="00E9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E1EB"/>
  <w15:docId w15:val="{4C2DF111-9312-4E97-9AA3-D1E9691D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886AC9"/>
  </w:style>
  <w:style w:type="paragraph" w:styleId="Otsikko1">
    <w:name w:val="heading 1"/>
    <w:basedOn w:val="Normaali"/>
    <w:next w:val="Normaali"/>
    <w:link w:val="Otsikko1Char"/>
    <w:uiPriority w:val="9"/>
    <w:qFormat/>
    <w:rsid w:val="00886AC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48AB7" w:themeColor="accent1" w:themeShade="BF"/>
      <w:sz w:val="30"/>
      <w:szCs w:val="3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86A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85A22" w:themeColor="accent2" w:themeShade="BF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86A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886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886A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886A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886A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355D7E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886A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886A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B4545" w:themeColor="accent6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86AC9"/>
    <w:rPr>
      <w:rFonts w:asciiTheme="majorHAnsi" w:eastAsiaTheme="majorEastAsia" w:hAnsiTheme="majorHAnsi" w:cstheme="majorBidi"/>
      <w:color w:val="548AB7" w:themeColor="accent1" w:themeShade="BF"/>
      <w:sz w:val="30"/>
      <w:szCs w:val="30"/>
    </w:rPr>
  </w:style>
  <w:style w:type="character" w:customStyle="1" w:styleId="Otsikko2Char">
    <w:name w:val="Otsikko 2 Char"/>
    <w:basedOn w:val="Kappaleenoletusfontti"/>
    <w:link w:val="Otsikko2"/>
    <w:uiPriority w:val="9"/>
    <w:rsid w:val="00886AC9"/>
    <w:rPr>
      <w:rFonts w:asciiTheme="majorHAnsi" w:eastAsiaTheme="majorEastAsia" w:hAnsiTheme="majorHAnsi" w:cstheme="majorBidi"/>
      <w:color w:val="B85A22" w:themeColor="accent2" w:themeShade="BF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886AC9"/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paragraph" w:styleId="Otsikko">
    <w:name w:val="Title"/>
    <w:basedOn w:val="Normaali"/>
    <w:next w:val="Normaali"/>
    <w:link w:val="OtsikkoChar"/>
    <w:uiPriority w:val="10"/>
    <w:qFormat/>
    <w:rsid w:val="00886A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8AB7" w:themeColor="accent1" w:themeShade="BF"/>
      <w:spacing w:val="-10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886AC9"/>
    <w:rPr>
      <w:rFonts w:asciiTheme="majorHAnsi" w:eastAsiaTheme="majorEastAsia" w:hAnsiTheme="majorHAnsi" w:cstheme="majorBidi"/>
      <w:color w:val="548AB7" w:themeColor="accent1" w:themeShade="BF"/>
      <w:spacing w:val="-10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86A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aotsikkoChar">
    <w:name w:val="Alaotsikko Char"/>
    <w:basedOn w:val="Kappaleenoletusfontti"/>
    <w:link w:val="Alaotsikko"/>
    <w:uiPriority w:val="11"/>
    <w:rsid w:val="00886AC9"/>
    <w:rPr>
      <w:rFonts w:asciiTheme="majorHAnsi" w:eastAsiaTheme="majorEastAsia" w:hAnsiTheme="majorHAnsi" w:cstheme="majorBidi"/>
    </w:rPr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Pr>
      <w:rFonts w:cs="Times New Roman"/>
      <w:color w:val="000000" w:themeColor="text1"/>
      <w:szCs w:val="20"/>
    </w:rPr>
  </w:style>
  <w:style w:type="paragraph" w:styleId="Kuvaotsikko">
    <w:name w:val="caption"/>
    <w:basedOn w:val="Normaali"/>
    <w:next w:val="Normaali"/>
    <w:uiPriority w:val="35"/>
    <w:unhideWhenUsed/>
    <w:qFormat/>
    <w:rsid w:val="00886AC9"/>
    <w:pPr>
      <w:spacing w:line="240" w:lineRule="auto"/>
    </w:pPr>
    <w:rPr>
      <w:b/>
      <w:bCs/>
      <w:smallCaps/>
      <w:color w:val="94B6D2" w:themeColor="accent1"/>
      <w:spacing w:val="6"/>
    </w:rPr>
  </w:style>
  <w:style w:type="paragraph" w:styleId="Seliteteksti">
    <w:name w:val="Balloon Text"/>
    <w:basedOn w:val="Normaali"/>
    <w:link w:val="Selitetekst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ohkoteksti">
    <w:name w:val="Block Text"/>
    <w:aliases w:val="Sisennetty lainaus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Kirjannimike">
    <w:name w:val="Book Title"/>
    <w:basedOn w:val="Kappaleenoletusfontti"/>
    <w:uiPriority w:val="33"/>
    <w:qFormat/>
    <w:rsid w:val="00886AC9"/>
    <w:rPr>
      <w:b/>
      <w:bCs/>
      <w:smallCaps/>
    </w:rPr>
  </w:style>
  <w:style w:type="character" w:styleId="Korostus">
    <w:name w:val="Emphasis"/>
    <w:basedOn w:val="Kappaleenoletusfontti"/>
    <w:uiPriority w:val="20"/>
    <w:qFormat/>
    <w:rsid w:val="00886AC9"/>
    <w:rPr>
      <w:i/>
      <w:iCs/>
    </w:rPr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Pr>
      <w:rFonts w:cs="Times New Roman"/>
      <w:color w:val="000000" w:themeColor="text1"/>
      <w:szCs w:val="20"/>
    </w:rPr>
  </w:style>
  <w:style w:type="character" w:customStyle="1" w:styleId="Otsikko4Char">
    <w:name w:val="Otsikko 4 Char"/>
    <w:basedOn w:val="Kappaleenoletusfontti"/>
    <w:link w:val="Otsikko4"/>
    <w:uiPriority w:val="9"/>
    <w:rsid w:val="00886AC9"/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character" w:customStyle="1" w:styleId="Otsikko5Char">
    <w:name w:val="Otsikko 5 Char"/>
    <w:basedOn w:val="Kappaleenoletusfontti"/>
    <w:link w:val="Otsikko5"/>
    <w:uiPriority w:val="9"/>
    <w:rsid w:val="00886AC9"/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886AC9"/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character" w:customStyle="1" w:styleId="Otsikko7Char">
    <w:name w:val="Otsikko 7 Char"/>
    <w:basedOn w:val="Kappaleenoletusfontti"/>
    <w:link w:val="Otsikko7"/>
    <w:uiPriority w:val="9"/>
    <w:rsid w:val="00886AC9"/>
    <w:rPr>
      <w:rFonts w:asciiTheme="majorHAnsi" w:eastAsiaTheme="majorEastAsia" w:hAnsiTheme="majorHAnsi" w:cstheme="majorBidi"/>
      <w:color w:val="355D7E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rsid w:val="00886AC9"/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rsid w:val="00886AC9"/>
    <w:rPr>
      <w:rFonts w:asciiTheme="majorHAnsi" w:eastAsiaTheme="majorEastAsia" w:hAnsiTheme="majorHAnsi" w:cstheme="majorBidi"/>
      <w:color w:val="4B4545" w:themeColor="accent6" w:themeShade="80"/>
    </w:rPr>
  </w:style>
  <w:style w:type="character" w:styleId="Voimakaskorostus">
    <w:name w:val="Intense Emphasis"/>
    <w:basedOn w:val="Kappaleenoletusfontti"/>
    <w:uiPriority w:val="21"/>
    <w:qFormat/>
    <w:rsid w:val="00886AC9"/>
    <w:rPr>
      <w:b w:val="0"/>
      <w:bCs w:val="0"/>
      <w:i/>
      <w:iCs/>
      <w:color w:val="94B6D2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86AC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styleId="Erottuvaviittaus">
    <w:name w:val="Intense Reference"/>
    <w:basedOn w:val="Kappaleenoletusfontti"/>
    <w:uiPriority w:val="32"/>
    <w:qFormat/>
    <w:rsid w:val="00886AC9"/>
    <w:rPr>
      <w:b/>
      <w:bCs/>
      <w:smallCaps/>
      <w:color w:val="94B6D2" w:themeColor="accent1"/>
      <w:spacing w:val="5"/>
      <w:u w:val="single"/>
    </w:rPr>
  </w:style>
  <w:style w:type="paragraph" w:styleId="Merkittyluettelo">
    <w:name w:val="List Bullet"/>
    <w:basedOn w:val="Normaali"/>
    <w:uiPriority w:val="36"/>
    <w:unhideWhenUsed/>
    <w:pPr>
      <w:numPr>
        <w:numId w:val="2"/>
      </w:numPr>
      <w:spacing w:after="0"/>
      <w:contextualSpacing/>
    </w:pPr>
  </w:style>
  <w:style w:type="paragraph" w:styleId="Merkittyluettelo2">
    <w:name w:val="List Bullet 2"/>
    <w:basedOn w:val="Normaali"/>
    <w:uiPriority w:val="36"/>
    <w:unhideWhenUsed/>
    <w:pPr>
      <w:numPr>
        <w:numId w:val="4"/>
      </w:numPr>
      <w:spacing w:after="0"/>
    </w:pPr>
  </w:style>
  <w:style w:type="paragraph" w:styleId="Merkittyluettelo3">
    <w:name w:val="List Bullet 3"/>
    <w:basedOn w:val="Normaali"/>
    <w:uiPriority w:val="36"/>
    <w:unhideWhenUsed/>
    <w:pPr>
      <w:numPr>
        <w:numId w:val="6"/>
      </w:numPr>
      <w:spacing w:after="0"/>
    </w:pPr>
  </w:style>
  <w:style w:type="paragraph" w:styleId="Merkittyluettelo4">
    <w:name w:val="List Bullet 4"/>
    <w:basedOn w:val="Normaali"/>
    <w:uiPriority w:val="36"/>
    <w:unhideWhenUsed/>
    <w:pPr>
      <w:numPr>
        <w:numId w:val="8"/>
      </w:numPr>
      <w:spacing w:after="0"/>
    </w:pPr>
  </w:style>
  <w:style w:type="paragraph" w:styleId="Merkittyluettelo5">
    <w:name w:val="List Bullet 5"/>
    <w:basedOn w:val="Normaali"/>
    <w:uiPriority w:val="36"/>
    <w:unhideWhenUsed/>
    <w:pPr>
      <w:numPr>
        <w:numId w:val="10"/>
      </w:numPr>
      <w:spacing w:after="0"/>
    </w:pPr>
  </w:style>
  <w:style w:type="paragraph" w:styleId="Eivli">
    <w:name w:val="No Spacing"/>
    <w:uiPriority w:val="1"/>
    <w:qFormat/>
    <w:rsid w:val="00886AC9"/>
    <w:pPr>
      <w:spacing w:after="0" w:line="240" w:lineRule="auto"/>
    </w:pPr>
  </w:style>
  <w:style w:type="character" w:styleId="Paikkamerkkiteksti">
    <w:name w:val="Placeholder Text"/>
    <w:basedOn w:val="Kappaleenoletusfontti"/>
    <w:uiPriority w:val="99"/>
    <w:semiHidden/>
    <w:rPr>
      <w:color w:val="808080"/>
    </w:rPr>
  </w:style>
  <w:style w:type="paragraph" w:styleId="Lainaus">
    <w:name w:val="Quote"/>
    <w:basedOn w:val="Normaali"/>
    <w:next w:val="Normaali"/>
    <w:link w:val="LainausChar"/>
    <w:uiPriority w:val="29"/>
    <w:qFormat/>
    <w:rsid w:val="00886AC9"/>
    <w:pPr>
      <w:spacing w:before="120"/>
      <w:ind w:left="720" w:right="720"/>
      <w:jc w:val="center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886AC9"/>
    <w:rPr>
      <w:i/>
      <w:iCs/>
    </w:rPr>
  </w:style>
  <w:style w:type="character" w:styleId="Voimakas">
    <w:name w:val="Strong"/>
    <w:basedOn w:val="Kappaleenoletusfontti"/>
    <w:uiPriority w:val="22"/>
    <w:qFormat/>
    <w:rsid w:val="00886AC9"/>
    <w:rPr>
      <w:b/>
      <w:bCs/>
    </w:rPr>
  </w:style>
  <w:style w:type="character" w:styleId="Hienovarainenkorostus">
    <w:name w:val="Subtle Emphasis"/>
    <w:basedOn w:val="Kappaleenoletusfontti"/>
    <w:uiPriority w:val="19"/>
    <w:qFormat/>
    <w:rsid w:val="00886AC9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qFormat/>
    <w:rsid w:val="00886AC9"/>
    <w:rPr>
      <w:smallCaps/>
      <w:color w:val="404040" w:themeColor="text1" w:themeTint="BF"/>
      <w:u w:val="single" w:color="7F7F7F" w:themeColor="text1" w:themeTint="80"/>
    </w:rPr>
  </w:style>
  <w:style w:type="table" w:styleId="TaulukkoRuudukko">
    <w:name w:val="Table Grid"/>
    <w:basedOn w:val="Normaalitaulukk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sluet1">
    <w:name w:val="toc 1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DD8047" w:themeColor="accent2"/>
    </w:rPr>
  </w:style>
  <w:style w:type="paragraph" w:styleId="Sisluet2">
    <w:name w:val="toc 2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isluet3">
    <w:name w:val="toc 3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isluet4">
    <w:name w:val="toc 4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isluet5">
    <w:name w:val="toc 5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isluet6">
    <w:name w:val="toc 6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isluet7">
    <w:name w:val="toc 7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isluet8">
    <w:name w:val="toc 8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isluet9">
    <w:name w:val="toc 9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86AC9"/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86A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600919\AppData\Roaming\Microsoft\Templates\Raportti%20(Virallinen-tee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EFBF310AFD4471B635F16E94FF251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0B66EFF-4FF1-480D-B4EE-AB5C4EC62174}"/>
      </w:docPartPr>
      <w:docPartBody>
        <w:p w:rsidR="00000000" w:rsidRDefault="00037FB3">
          <w:pPr>
            <w:pStyle w:val="2FEFBF310AFD4471B635F16E94FF251C"/>
          </w:pPr>
          <w:r>
            <w:t>[Tiedoston otsikko]</w:t>
          </w:r>
        </w:p>
      </w:docPartBody>
    </w:docPart>
    <w:docPart>
      <w:docPartPr>
        <w:name w:val="28A34ABB100241C7BAA12CB028568D1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B013531-ABD4-4AB4-AD10-90016961DACD}"/>
      </w:docPartPr>
      <w:docPartBody>
        <w:p w:rsidR="00000000" w:rsidRDefault="00037FB3">
          <w:pPr>
            <w:pStyle w:val="28A34ABB100241C7BAA12CB028568D1D"/>
          </w:pPr>
          <w:r>
            <w:t>[Tiedoston alaotsikko]</w:t>
          </w:r>
        </w:p>
      </w:docPartBody>
    </w:docPart>
    <w:docPart>
      <w:docPartPr>
        <w:name w:val="AFFCF9862C9B4B0BB99BCCD63544DB2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3EDB7CC-4BE8-43E1-96BA-50518C10F170}"/>
      </w:docPartPr>
      <w:docPartBody>
        <w:p w:rsidR="00000000" w:rsidRDefault="00037FB3">
          <w:pPr>
            <w:pStyle w:val="AFFCF9862C9B4B0BB99BCCD63544DB2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[Tiedoston otsikko]</w:t>
          </w:r>
        </w:p>
      </w:docPartBody>
    </w:docPart>
    <w:docPart>
      <w:docPartPr>
        <w:name w:val="906D4AB32E374C63956A0524779BC65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52D446B-93DF-463D-A67C-9C694586A458}"/>
      </w:docPartPr>
      <w:docPartBody>
        <w:p w:rsidR="00000000" w:rsidRDefault="00037FB3">
          <w:pPr>
            <w:pStyle w:val="906D4AB32E374C63956A0524779BC655"/>
          </w:pPr>
          <w:r>
            <w:rPr>
              <w:sz w:val="36"/>
              <w:szCs w:val="36"/>
            </w:rPr>
            <w:t xml:space="preserve">[Tiedoston </w:t>
          </w:r>
          <w:r>
            <w:rPr>
              <w:sz w:val="36"/>
              <w:szCs w:val="36"/>
            </w:rPr>
            <w:t>alaotsikko]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B3"/>
    <w:rsid w:val="0003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Otsikko3">
    <w:name w:val="heading 3"/>
    <w:basedOn w:val="Normaali"/>
    <w:next w:val="Normaali"/>
    <w:link w:val="Otsikko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2FEFBF310AFD4471B635F16E94FF251C">
    <w:name w:val="2FEFBF310AFD4471B635F16E94FF251C"/>
  </w:style>
  <w:style w:type="paragraph" w:customStyle="1" w:styleId="28A34ABB100241C7BAA12CB028568D1D">
    <w:name w:val="28A34ABB100241C7BAA12CB028568D1D"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Otsikko3Char">
    <w:name w:val="Otsikko 3 Char"/>
    <w:basedOn w:val="Kappaleenoletusfontti"/>
    <w:link w:val="Otsikk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aikkamerkkiteksti">
    <w:name w:val="Placeholder Text"/>
    <w:basedOn w:val="Kappaleenoletusfontti"/>
    <w:uiPriority w:val="99"/>
    <w:semiHidden/>
    <w:rPr>
      <w:color w:val="808080"/>
    </w:rPr>
  </w:style>
  <w:style w:type="paragraph" w:customStyle="1" w:styleId="AFFCF9862C9B4B0BB99BCCD63544DB26">
    <w:name w:val="AFFCF9862C9B4B0BB99BCCD63544DB26"/>
  </w:style>
  <w:style w:type="paragraph" w:customStyle="1" w:styleId="906D4AB32E374C63956A0524779BC655">
    <w:name w:val="906D4AB32E374C63956A0524779BC6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Mediaani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2017-04-10T00:00:00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EF5F0A7-0C17-4FE8-8E41-B919DE2F2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E5D1DEDD-17B7-4602-93E9-5B324145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 (Virallinen-teema).dotx</Template>
  <TotalTime>301</TotalTime>
  <Pages>2</Pages>
  <Words>39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Helka, mursu ja miikka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Suunnitelma</dc:title>
  <dc:subject/>
  <dc:creator>Hahkio Helka</dc:creator>
  <cp:keywords/>
  <dc:description/>
  <cp:lastModifiedBy>Hahkio Helka</cp:lastModifiedBy>
  <cp:revision>1</cp:revision>
  <dcterms:created xsi:type="dcterms:W3CDTF">2017-04-10T07:28:00Z</dcterms:created>
  <dcterms:modified xsi:type="dcterms:W3CDTF">2017-04-10T12:29:00Z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