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414" w:rsidRDefault="008F3A92" w:rsidP="000E4414">
      <w:r>
        <w:t>Projekti: ”pelisaaristo”</w:t>
      </w:r>
    </w:p>
    <w:p w:rsidR="008F3A92" w:rsidRDefault="008F3A92" w:rsidP="000E4414"/>
    <w:p w:rsidR="008F3A92" w:rsidRDefault="008F3A92" w:rsidP="000E4414">
      <w:r>
        <w:t>-Vain yksi iso peli</w:t>
      </w:r>
    </w:p>
    <w:p w:rsidR="008F3A92" w:rsidRDefault="008F3A92" w:rsidP="000E4414">
      <w:r>
        <w:t>-kukin ryhmä tekee yhden saaren</w:t>
      </w:r>
    </w:p>
    <w:p w:rsidR="008F3A92" w:rsidRDefault="008F3A92" w:rsidP="000E4414">
      <w:r>
        <w:t>-ryhmät eivät kilpaile keskenään, vaan kaikki voivat auttaa toisia.</w:t>
      </w:r>
    </w:p>
    <w:p w:rsidR="008F3A92" w:rsidRDefault="008F3A92" w:rsidP="000E4414"/>
    <w:p w:rsidR="008F3A92" w:rsidRDefault="008F3A92" w:rsidP="000E4414">
      <w:r>
        <w:t>-Tämä on näyttö =&gt; saa arvosanan 1-3</w:t>
      </w:r>
    </w:p>
    <w:p w:rsidR="008F3A92" w:rsidRDefault="008F3A92" w:rsidP="000E4414">
      <w:r>
        <w:t>-Opettaja on konsultti (opetusta vain vähän)</w:t>
      </w:r>
    </w:p>
    <w:p w:rsidR="008F3A92" w:rsidRDefault="008F3A92" w:rsidP="000E4414"/>
    <w:p w:rsidR="008F3A92" w:rsidRDefault="008F3A92" w:rsidP="000E4414">
      <w:r>
        <w:t>-</w:t>
      </w:r>
      <w:proofErr w:type="spellStart"/>
      <w:r>
        <w:t>webbisivusto</w:t>
      </w:r>
      <w:proofErr w:type="spellEnd"/>
    </w:p>
    <w:p w:rsidR="008F3A92" w:rsidRDefault="008F3A92" w:rsidP="000E4414">
      <w:r>
        <w:t xml:space="preserve">-toimii palvelimelta (tarvitaan PHP,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Mysql</w:t>
      </w:r>
      <w:proofErr w:type="spellEnd"/>
      <w:r>
        <w:t>)</w:t>
      </w:r>
    </w:p>
    <w:p w:rsidR="008F3A92" w:rsidRDefault="008F3A92" w:rsidP="000E4414"/>
    <w:p w:rsidR="008F3A92" w:rsidRDefault="008F3A92" w:rsidP="000E4414">
      <w:r>
        <w:t>-tarvitaan</w:t>
      </w:r>
    </w:p>
    <w:p w:rsidR="008F3A92" w:rsidRDefault="008F3A92" w:rsidP="000E4414">
      <w:r>
        <w:t>-sessiot (PHP) (palvelimelta)</w:t>
      </w:r>
    </w:p>
    <w:p w:rsidR="008F3A92" w:rsidRDefault="008F3A92" w:rsidP="000E4414">
      <w:r>
        <w:t>-keksejä (</w:t>
      </w:r>
      <w:proofErr w:type="spellStart"/>
      <w:r>
        <w:t>cookies</w:t>
      </w:r>
      <w:proofErr w:type="spellEnd"/>
      <w:r>
        <w:t>) (ei käytetä)</w:t>
      </w:r>
    </w:p>
    <w:p w:rsidR="008F3A92" w:rsidRDefault="008F3A92" w:rsidP="000E4414">
      <w:r>
        <w:t>-</w:t>
      </w:r>
      <w:proofErr w:type="spellStart"/>
      <w:r>
        <w:t>localStorage</w:t>
      </w:r>
      <w:proofErr w:type="spellEnd"/>
      <w:r>
        <w:t xml:space="preserve"> (</w:t>
      </w:r>
      <w:proofErr w:type="spellStart"/>
      <w:r>
        <w:t>js</w:t>
      </w:r>
      <w:proofErr w:type="spellEnd"/>
      <w:r>
        <w:t>) (selaimessa)</w:t>
      </w:r>
    </w:p>
    <w:p w:rsidR="008F3A92" w:rsidRPr="000E4414" w:rsidRDefault="008F3A92" w:rsidP="000E4414">
      <w:r>
        <w:t>-sessionStorage (</w:t>
      </w:r>
      <w:proofErr w:type="spellStart"/>
      <w:r>
        <w:t>js</w:t>
      </w:r>
      <w:proofErr w:type="spellEnd"/>
      <w:r>
        <w:t>) (selaimessa</w:t>
      </w:r>
      <w:bookmarkStart w:id="0" w:name="_GoBack"/>
      <w:bookmarkEnd w:id="0"/>
      <w:r>
        <w:t>)</w:t>
      </w:r>
    </w:p>
    <w:sectPr w:rsidR="008F3A92" w:rsidRPr="000E4414" w:rsidSect="00460699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92"/>
    <w:rsid w:val="000B1F32"/>
    <w:rsid w:val="000E4414"/>
    <w:rsid w:val="00460699"/>
    <w:rsid w:val="008173AD"/>
    <w:rsid w:val="008D5624"/>
    <w:rsid w:val="008F3A92"/>
    <w:rsid w:val="00D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AE48"/>
  <w15:chartTrackingRefBased/>
  <w15:docId w15:val="{31085D91-7B6F-47D5-92B5-FCACC910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0E4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600971\Documents\Mukautetut%20Office-mallit\Asiak2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3E4BC-254C-4C70-8F22-B73AFD28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Asiak2.dotx</Template>
  <TotalTime>1232</TotalTime>
  <Pages>1</Pages>
  <Words>47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Leppänen Miikka</dc:creator>
  <cp:keywords/>
  <dc:description/>
  <cp:lastModifiedBy>Leppänen Miikka</cp:lastModifiedBy>
  <cp:revision>1</cp:revision>
  <dcterms:created xsi:type="dcterms:W3CDTF">2017-03-27T09:34:00Z</dcterms:created>
  <dcterms:modified xsi:type="dcterms:W3CDTF">2017-03-28T06:06:00Z</dcterms:modified>
</cp:coreProperties>
</file>